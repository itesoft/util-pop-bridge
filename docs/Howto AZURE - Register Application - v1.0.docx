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D4C1A" w14:textId="5BBED0D1" w:rsidR="00E279B8" w:rsidRPr="00441EDA" w:rsidRDefault="00DE1245" w:rsidP="382CD8FD">
      <w:pPr>
        <w:pStyle w:val="Sous-titre"/>
        <w:rPr>
          <w:rFonts w:ascii="Segoe UI" w:hAnsi="Segoe UI" w:cs="Segoe UI"/>
          <w:lang w:val="en-GB"/>
        </w:rPr>
      </w:pPr>
      <w:sdt>
        <w:sdtPr>
          <w:rPr>
            <w:rFonts w:ascii="Segoe UI" w:hAnsi="Segoe UI" w:cs="Segoe UI"/>
          </w:rPr>
          <w:alias w:val="Version :"/>
          <w:tag w:val="Version :"/>
          <w:id w:val="-907991857"/>
          <w:placeholder>
            <w:docPart w:val="D5828066921C4076A87469263127B692"/>
          </w:placeholder>
          <w:temporary/>
          <w:showingPlcHdr/>
          <w15:appearance w15:val="hidden"/>
        </w:sdtPr>
        <w:sdtEndPr/>
        <w:sdtContent>
          <w:r w:rsidR="382CD8FD" w:rsidRPr="00441EDA">
            <w:rPr>
              <w:rFonts w:ascii="Segoe UI" w:hAnsi="Segoe UI" w:cs="Segoe UI"/>
              <w:lang w:val="en-GB" w:bidi="fr-FR"/>
            </w:rPr>
            <w:t>Version</w:t>
          </w:r>
        </w:sdtContent>
      </w:sdt>
      <w:r w:rsidR="382CD8FD" w:rsidRPr="00441EDA">
        <w:rPr>
          <w:rFonts w:ascii="Segoe UI" w:hAnsi="Segoe UI" w:cs="Segoe UI"/>
          <w:lang w:val="en-GB" w:bidi="fr-FR"/>
        </w:rPr>
        <w:t xml:space="preserve"> 1.</w:t>
      </w:r>
      <w:r w:rsidR="00A314AE" w:rsidRPr="00441EDA">
        <w:rPr>
          <w:rFonts w:ascii="Segoe UI" w:hAnsi="Segoe UI" w:cs="Segoe UI"/>
          <w:lang w:val="en-GB" w:bidi="fr-FR"/>
        </w:rPr>
        <w:t>0</w:t>
      </w:r>
    </w:p>
    <w:p w14:paraId="1445857C" w14:textId="77777777" w:rsidR="00BE59E6" w:rsidRDefault="00BE59E6" w:rsidP="00BE59E6">
      <w:pPr>
        <w:pStyle w:val="Sous-titre"/>
        <w:rPr>
          <w:rFonts w:ascii="Segoe UI" w:hAnsi="Segoe UI" w:cs="Segoe UI"/>
          <w:lang w:val="en-GB"/>
        </w:rPr>
      </w:pPr>
      <w:r w:rsidRPr="00BE59E6">
        <w:rPr>
          <w:rFonts w:ascii="Segoe UI" w:hAnsi="Segoe UI" w:cs="Segoe UI"/>
          <w:lang w:val="en-GB"/>
        </w:rPr>
        <w:t>20</w:t>
      </w:r>
      <w:r w:rsidR="382CD8FD" w:rsidRPr="00BE59E6">
        <w:rPr>
          <w:rFonts w:ascii="Segoe UI" w:hAnsi="Segoe UI" w:cs="Segoe UI"/>
          <w:lang w:val="en-GB"/>
        </w:rPr>
        <w:t>/</w:t>
      </w:r>
      <w:r w:rsidR="00A314AE" w:rsidRPr="00BE59E6">
        <w:rPr>
          <w:rFonts w:ascii="Segoe UI" w:hAnsi="Segoe UI" w:cs="Segoe UI"/>
          <w:lang w:val="en-GB"/>
        </w:rPr>
        <w:t>11</w:t>
      </w:r>
      <w:r w:rsidR="382CD8FD" w:rsidRPr="00BE59E6">
        <w:rPr>
          <w:rFonts w:ascii="Segoe UI" w:hAnsi="Segoe UI" w:cs="Segoe UI"/>
          <w:lang w:val="en-GB"/>
        </w:rPr>
        <w:t>/2019</w:t>
      </w:r>
    </w:p>
    <w:p w14:paraId="16F3CD50" w14:textId="77777777" w:rsidR="00BE59E6" w:rsidRDefault="00BE59E6" w:rsidP="00BE59E6">
      <w:pPr>
        <w:pStyle w:val="Sous-titre"/>
        <w:rPr>
          <w:rFonts w:ascii="Segoe UI" w:hAnsi="Segoe UI" w:cs="Segoe UI"/>
          <w:lang w:val="en-GB"/>
        </w:rPr>
      </w:pPr>
    </w:p>
    <w:p w14:paraId="18487368" w14:textId="77777777" w:rsidR="00BE59E6" w:rsidRDefault="00BE59E6" w:rsidP="00BE59E6">
      <w:pPr>
        <w:pStyle w:val="Sous-titre"/>
        <w:rPr>
          <w:rFonts w:ascii="Segoe UI" w:hAnsi="Segoe UI" w:cs="Segoe UI"/>
          <w:lang w:val="en-GB"/>
        </w:rPr>
      </w:pPr>
    </w:p>
    <w:p w14:paraId="01B788C2" w14:textId="77777777" w:rsidR="00BE59E6" w:rsidRDefault="00BE59E6" w:rsidP="00BE59E6">
      <w:pPr>
        <w:pStyle w:val="Sous-titre"/>
        <w:rPr>
          <w:rFonts w:ascii="Segoe UI" w:hAnsi="Segoe UI" w:cs="Segoe UI"/>
          <w:lang w:val="en-GB"/>
        </w:rPr>
      </w:pPr>
    </w:p>
    <w:p w14:paraId="7A9F9806" w14:textId="0632338C" w:rsidR="00BE59E6" w:rsidRDefault="00BE59E6" w:rsidP="00BE59E6">
      <w:pPr>
        <w:pStyle w:val="Sous-titre"/>
        <w:rPr>
          <w:rFonts w:ascii="Segoe UI" w:hAnsi="Segoe UI" w:cs="Segoe UI"/>
          <w:lang w:val="en-GB"/>
        </w:rPr>
      </w:pPr>
    </w:p>
    <w:p w14:paraId="4EF04884" w14:textId="25DEF1EA" w:rsidR="001B1F2F" w:rsidRDefault="001B1F2F" w:rsidP="001B1F2F">
      <w:pPr>
        <w:rPr>
          <w:lang w:val="en-GB"/>
        </w:rPr>
      </w:pPr>
    </w:p>
    <w:p w14:paraId="74F35946" w14:textId="77777777" w:rsidR="00AF798F" w:rsidRDefault="00AF798F" w:rsidP="001B1F2F">
      <w:pPr>
        <w:rPr>
          <w:lang w:val="en-GB"/>
        </w:rPr>
      </w:pPr>
    </w:p>
    <w:p w14:paraId="6762CF68" w14:textId="77777777" w:rsidR="001B1F2F" w:rsidRPr="001B1F2F" w:rsidRDefault="001B1F2F" w:rsidP="001B1F2F">
      <w:pPr>
        <w:rPr>
          <w:lang w:val="en-GB"/>
        </w:rPr>
      </w:pPr>
    </w:p>
    <w:p w14:paraId="0A2A4E48" w14:textId="767BA1D2" w:rsidR="00BE59E6" w:rsidRDefault="00BE59E6" w:rsidP="00BE59E6">
      <w:pPr>
        <w:pStyle w:val="Sous-titre"/>
        <w:jc w:val="center"/>
        <w:rPr>
          <w:rFonts w:cs="Segoe UI"/>
          <w:sz w:val="52"/>
          <w:szCs w:val="52"/>
          <w:lang w:val="en-GB" w:bidi="fr-FR"/>
        </w:rPr>
      </w:pPr>
      <w:r w:rsidRPr="00BE59E6">
        <w:rPr>
          <w:rFonts w:cs="Segoe UI"/>
          <w:sz w:val="52"/>
          <w:szCs w:val="52"/>
          <w:lang w:val="en-GB" w:bidi="fr-FR"/>
        </w:rPr>
        <w:t>Register application in AZURE</w:t>
      </w:r>
    </w:p>
    <w:p w14:paraId="7FFBFE1B" w14:textId="015045BA" w:rsidR="00BE59E6" w:rsidRDefault="00BE59E6" w:rsidP="00BE59E6">
      <w:pPr>
        <w:rPr>
          <w:lang w:val="en-GB" w:bidi="fr-FR"/>
        </w:rPr>
      </w:pPr>
    </w:p>
    <w:p w14:paraId="7F8FA40B" w14:textId="44953208" w:rsidR="00BE59E6" w:rsidRDefault="00BE59E6" w:rsidP="00BE59E6">
      <w:pPr>
        <w:rPr>
          <w:lang w:val="en-GB" w:bidi="fr-FR"/>
        </w:rPr>
      </w:pPr>
    </w:p>
    <w:p w14:paraId="25F10AFF" w14:textId="77777777" w:rsidR="00BE59E6" w:rsidRDefault="00BE59E6" w:rsidP="00BE59E6">
      <w:pPr>
        <w:rPr>
          <w:lang w:val="en-GB" w:bidi="fr-FR"/>
        </w:rPr>
      </w:pPr>
    </w:p>
    <w:p w14:paraId="4419763A" w14:textId="77777777" w:rsidR="00BE59E6" w:rsidRDefault="00BE59E6" w:rsidP="00BE59E6">
      <w:pPr>
        <w:jc w:val="right"/>
        <w:rPr>
          <w:sz w:val="32"/>
          <w:szCs w:val="32"/>
          <w:lang w:val="en-GB" w:bidi="fr-FR"/>
        </w:rPr>
      </w:pPr>
    </w:p>
    <w:p w14:paraId="7360DB64" w14:textId="77777777" w:rsidR="00BE59E6" w:rsidRDefault="00BE59E6" w:rsidP="00BE59E6">
      <w:pPr>
        <w:jc w:val="right"/>
        <w:rPr>
          <w:sz w:val="32"/>
          <w:szCs w:val="32"/>
          <w:lang w:val="en-GB" w:bidi="fr-FR"/>
        </w:rPr>
      </w:pPr>
    </w:p>
    <w:p w14:paraId="16FEEE4B" w14:textId="77777777" w:rsidR="00BE59E6" w:rsidRDefault="00BE59E6" w:rsidP="00BE59E6">
      <w:pPr>
        <w:jc w:val="right"/>
        <w:rPr>
          <w:sz w:val="32"/>
          <w:szCs w:val="32"/>
          <w:lang w:val="en-GB" w:bidi="fr-FR"/>
        </w:rPr>
      </w:pPr>
    </w:p>
    <w:p w14:paraId="5A280D09" w14:textId="3821CCD3" w:rsidR="00BE59E6" w:rsidRDefault="00BE59E6" w:rsidP="00BE59E6">
      <w:pPr>
        <w:jc w:val="right"/>
        <w:rPr>
          <w:sz w:val="32"/>
          <w:szCs w:val="32"/>
          <w:lang w:val="en-GB" w:bidi="fr-FR"/>
        </w:rPr>
      </w:pPr>
    </w:p>
    <w:p w14:paraId="03BB8390" w14:textId="4BB2D4AC" w:rsidR="00BE59E6" w:rsidRDefault="00BE59E6" w:rsidP="00BE59E6">
      <w:pPr>
        <w:jc w:val="right"/>
        <w:rPr>
          <w:sz w:val="32"/>
          <w:szCs w:val="32"/>
          <w:lang w:val="en-GB" w:bidi="fr-FR"/>
        </w:rPr>
      </w:pPr>
    </w:p>
    <w:p w14:paraId="2695AE84" w14:textId="77777777" w:rsidR="00BE59E6" w:rsidRDefault="00BE59E6" w:rsidP="00BE59E6">
      <w:pPr>
        <w:jc w:val="right"/>
        <w:rPr>
          <w:sz w:val="32"/>
          <w:szCs w:val="32"/>
          <w:lang w:val="en-GB" w:bidi="fr-FR"/>
        </w:rPr>
      </w:pPr>
    </w:p>
    <w:p w14:paraId="2AAD41D6" w14:textId="4D08801F" w:rsidR="00BE59E6" w:rsidRPr="001B1F2F" w:rsidRDefault="00BE59E6" w:rsidP="00BE59E6">
      <w:pPr>
        <w:jc w:val="right"/>
        <w:rPr>
          <w:sz w:val="36"/>
          <w:szCs w:val="36"/>
          <w:lang w:val="en-GB" w:bidi="fr-FR"/>
        </w:rPr>
      </w:pPr>
      <w:r w:rsidRPr="001B1F2F">
        <w:rPr>
          <w:sz w:val="36"/>
          <w:szCs w:val="36"/>
          <w:lang w:val="en-GB" w:bidi="fr-FR"/>
        </w:rPr>
        <w:t>POP BRIDGE</w:t>
      </w:r>
    </w:p>
    <w:p w14:paraId="1C20F9F4" w14:textId="77777777" w:rsidR="00BE59E6" w:rsidRDefault="00BE59E6" w:rsidP="382CD8FD">
      <w:pPr>
        <w:pStyle w:val="Sous-titre"/>
        <w:rPr>
          <w:rFonts w:ascii="Segoe UI" w:hAnsi="Segoe UI" w:cs="Segoe UI"/>
          <w:lang w:val="en-GB"/>
        </w:rPr>
      </w:pPr>
    </w:p>
    <w:p w14:paraId="7178FD9F" w14:textId="4D890210" w:rsidR="00E279B8" w:rsidRPr="00BE59E6" w:rsidRDefault="00390189" w:rsidP="382CD8FD">
      <w:pPr>
        <w:pStyle w:val="Sous-titre"/>
        <w:rPr>
          <w:rFonts w:ascii="Segoe UI" w:hAnsi="Segoe UI" w:cs="Segoe UI"/>
          <w:lang w:val="en-GB"/>
        </w:rPr>
      </w:pPr>
      <w:r w:rsidRPr="00BE59E6">
        <w:rPr>
          <w:rFonts w:ascii="Segoe UI" w:hAnsi="Segoe UI" w:cs="Segoe UI"/>
          <w:lang w:val="en-GB"/>
        </w:rPr>
        <w:t>ITESOFT</w:t>
      </w:r>
    </w:p>
    <w:p w14:paraId="49A6BE50" w14:textId="6C5FAE90" w:rsidR="00E279B8" w:rsidRPr="00BE59E6" w:rsidRDefault="00E279B8" w:rsidP="00390189">
      <w:pPr>
        <w:pStyle w:val="Coordonnes"/>
        <w:ind w:left="0"/>
        <w:jc w:val="left"/>
        <w:rPr>
          <w:rFonts w:cs="Segoe UI"/>
          <w:lang w:val="en-GB"/>
        </w:rPr>
      </w:pPr>
    </w:p>
    <w:p w14:paraId="1CDFDF27" w14:textId="149179A8" w:rsidR="00BE59E6" w:rsidRDefault="00BE59E6">
      <w:pPr>
        <w:spacing w:after="240" w:line="252" w:lineRule="auto"/>
        <w:ind w:left="0" w:right="0"/>
        <w:rPr>
          <w:rFonts w:cs="Segoe UI"/>
          <w:noProof/>
          <w:lang w:val="en-GB"/>
        </w:rPr>
      </w:pPr>
      <w:r>
        <w:rPr>
          <w:rFonts w:cs="Segoe UI"/>
          <w:noProof/>
          <w:lang w:val="en-GB"/>
        </w:rPr>
        <w:br w:type="page"/>
      </w:r>
    </w:p>
    <w:p w14:paraId="1ACA3ED5" w14:textId="14582500" w:rsidR="00933BEB" w:rsidRPr="00A03FCF" w:rsidRDefault="00A03FCF" w:rsidP="00933BEB">
      <w:pPr>
        <w:pStyle w:val="Titre1"/>
        <w:rPr>
          <w:rFonts w:ascii="Segoe UI" w:hAnsi="Segoe UI" w:cs="Segoe UI"/>
          <w:lang w:val="en-GB"/>
        </w:rPr>
      </w:pPr>
      <w:r w:rsidRPr="00A03FCF">
        <w:rPr>
          <w:rFonts w:ascii="Segoe UI" w:hAnsi="Segoe UI" w:cs="Segoe UI"/>
          <w:lang w:val="en-GB"/>
        </w:rPr>
        <w:lastRenderedPageBreak/>
        <w:t>REGISTER APPLICATION IN A</w:t>
      </w:r>
      <w:r>
        <w:rPr>
          <w:rFonts w:ascii="Segoe UI" w:hAnsi="Segoe UI" w:cs="Segoe UI"/>
          <w:lang w:val="en-GB"/>
        </w:rPr>
        <w:t>ZURE</w:t>
      </w:r>
    </w:p>
    <w:p w14:paraId="668B08FA" w14:textId="12B0FD3F" w:rsidR="00A03FCF" w:rsidRPr="009A11D4" w:rsidRDefault="00A03FCF" w:rsidP="009A11D4">
      <w:pPr>
        <w:pStyle w:val="NormalWeb"/>
        <w:ind w:left="72"/>
        <w:jc w:val="both"/>
        <w:rPr>
          <w:sz w:val="24"/>
          <w:szCs w:val="24"/>
          <w:lang w:val="en-GB"/>
        </w:rPr>
      </w:pPr>
      <w:r w:rsidRPr="009A11D4">
        <w:rPr>
          <w:sz w:val="24"/>
          <w:szCs w:val="24"/>
          <w:lang w:val="en-GB"/>
        </w:rPr>
        <w:t xml:space="preserve">Before being able to use Azure AD authentication (aka Modern Authentication) using one the </w:t>
      </w:r>
      <w:proofErr w:type="spellStart"/>
      <w:r w:rsidRPr="009A11D4">
        <w:rPr>
          <w:sz w:val="24"/>
          <w:szCs w:val="24"/>
          <w:lang w:val="en-GB"/>
        </w:rPr>
        <w:t>the</w:t>
      </w:r>
      <w:proofErr w:type="spellEnd"/>
      <w:r w:rsidRPr="009A11D4">
        <w:rPr>
          <w:sz w:val="24"/>
          <w:szCs w:val="24"/>
          <w:lang w:val="en-GB"/>
        </w:rPr>
        <w:t xml:space="preserve"> authentication flows, you need to register the POP Bridge application into your Azure AD tenant.</w:t>
      </w:r>
    </w:p>
    <w:p w14:paraId="2AF012C2" w14:textId="1621CF6F" w:rsidR="009A11D4" w:rsidRPr="009A11D4" w:rsidRDefault="009A11D4" w:rsidP="009A11D4">
      <w:pPr>
        <w:pStyle w:val="NormalWeb"/>
        <w:ind w:left="72"/>
        <w:jc w:val="both"/>
        <w:rPr>
          <w:sz w:val="24"/>
          <w:szCs w:val="24"/>
          <w:lang w:val="en-GB"/>
        </w:rPr>
      </w:pPr>
      <w:r w:rsidRPr="009A11D4">
        <w:rPr>
          <w:sz w:val="24"/>
          <w:szCs w:val="24"/>
          <w:lang w:val="en-GB"/>
        </w:rPr>
        <w:t>Execute the following steps:</w:t>
      </w:r>
    </w:p>
    <w:p w14:paraId="1BA6175F" w14:textId="7FDD8E12" w:rsidR="009A11D4" w:rsidRDefault="009A11D4" w:rsidP="000D03F9">
      <w:pPr>
        <w:numPr>
          <w:ilvl w:val="0"/>
          <w:numId w:val="20"/>
        </w:numPr>
        <w:spacing w:after="0"/>
        <w:ind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9A11D4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Sign into </w:t>
      </w:r>
      <w:hyperlink r:id="rId11" w:history="1">
        <w:r w:rsidRPr="00810080">
          <w:rPr>
            <w:rStyle w:val="Lienhypertexte"/>
            <w:rFonts w:ascii="Calibri" w:eastAsia="Times New Roman" w:hAnsi="Calibri" w:cs="Calibri"/>
            <w:color w:val="0070C0"/>
            <w:kern w:val="0"/>
            <w:sz w:val="24"/>
            <w:szCs w:val="24"/>
            <w:lang w:val="en-GB"/>
            <w14:ligatures w14:val="none"/>
          </w:rPr>
          <w:t>Azure Portal - App Registrations</w:t>
        </w:r>
      </w:hyperlink>
      <w:r w:rsidRPr="009A11D4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 using your organization account.</w:t>
      </w:r>
    </w:p>
    <w:p w14:paraId="71A05746" w14:textId="77777777" w:rsidR="003D5F31" w:rsidRDefault="003D5F31" w:rsidP="003D5F31">
      <w:pPr>
        <w:spacing w:after="0"/>
        <w:ind w:left="360"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</w:p>
    <w:p w14:paraId="38350A0C" w14:textId="51AE7421" w:rsidR="000D7839" w:rsidRPr="00810080" w:rsidRDefault="000D7839" w:rsidP="003D5F31">
      <w:pPr>
        <w:pStyle w:val="Paragraphedeliste"/>
        <w:numPr>
          <w:ilvl w:val="1"/>
          <w:numId w:val="25"/>
        </w:numPr>
        <w:spacing w:after="0"/>
        <w:ind w:right="0"/>
        <w:jc w:val="both"/>
        <w:rPr>
          <w:rFonts w:ascii="Calibri" w:eastAsia="Times New Roman" w:hAnsi="Calibri" w:cs="Calibri"/>
          <w:color w:val="0070C0"/>
          <w:kern w:val="0"/>
          <w:sz w:val="24"/>
          <w:szCs w:val="24"/>
          <w:lang w:val="en-GB" w:eastAsia="fr-FR"/>
          <w14:ligatures w14:val="none"/>
        </w:rPr>
      </w:pPr>
      <w:hyperlink r:id="rId12" w:anchor="blade/Microsoft_AAD_IAM/ActiveDirectoryMenuBlade/RegisteredApps" w:history="1">
        <w:r w:rsidRPr="00810080">
          <w:rPr>
            <w:rStyle w:val="Lienhypertexte"/>
            <w:color w:val="0070C0"/>
            <w:lang w:val="en-GB"/>
          </w:rPr>
          <w:t>https://portal.azure.com/#blade/Microsoft_AAD_IAM/ActiveDirectoryMenuBlade/RegisteredApps</w:t>
        </w:r>
      </w:hyperlink>
    </w:p>
    <w:p w14:paraId="23DF6506" w14:textId="77777777" w:rsidR="000D03F9" w:rsidRDefault="000D03F9" w:rsidP="000D03F9">
      <w:pPr>
        <w:spacing w:after="0"/>
        <w:ind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bookmarkStart w:id="0" w:name="_GoBack"/>
      <w:bookmarkEnd w:id="0"/>
    </w:p>
    <w:p w14:paraId="73F658B4" w14:textId="4DDB4764" w:rsidR="009A11D4" w:rsidRPr="009A11D4" w:rsidRDefault="009A11D4" w:rsidP="000D03F9">
      <w:pPr>
        <w:numPr>
          <w:ilvl w:val="0"/>
          <w:numId w:val="20"/>
        </w:numPr>
        <w:tabs>
          <w:tab w:val="num" w:pos="432"/>
        </w:tabs>
        <w:ind w:left="432"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9A11D4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Choose </w:t>
      </w:r>
      <w:r w:rsidRPr="009A11D4">
        <w:rPr>
          <w:rFonts w:eastAsia="Times New Roman"/>
          <w:b/>
          <w:bCs/>
          <w:kern w:val="0"/>
          <w:sz w:val="24"/>
          <w:szCs w:val="24"/>
          <w:lang w:val="en-GB"/>
          <w14:ligatures w14:val="none"/>
        </w:rPr>
        <w:t>New registration</w:t>
      </w:r>
      <w:r w:rsidRPr="009A11D4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>.</w:t>
      </w:r>
    </w:p>
    <w:p w14:paraId="4CB5DCB0" w14:textId="318BDD08" w:rsidR="009A11D4" w:rsidRDefault="009A11D4" w:rsidP="000D03F9">
      <w:pPr>
        <w:pStyle w:val="Paragraphedeliste"/>
        <w:numPr>
          <w:ilvl w:val="1"/>
          <w:numId w:val="22"/>
        </w:numPr>
        <w:spacing w:after="0"/>
        <w:ind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0D03F9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In the </w:t>
      </w:r>
      <w:r w:rsidRPr="00441EDA">
        <w:rPr>
          <w:rFonts w:eastAsia="Times New Roman"/>
          <w:b/>
          <w:bCs/>
          <w:kern w:val="0"/>
          <w:sz w:val="24"/>
          <w:szCs w:val="24"/>
          <w:lang w:val="en-GB"/>
          <w14:ligatures w14:val="none"/>
        </w:rPr>
        <w:t>Name</w:t>
      </w:r>
      <w:r w:rsidRPr="000D03F9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 section, enter a meaningful application name that will be displayed when authenticating</w:t>
      </w:r>
    </w:p>
    <w:p w14:paraId="5DAB4542" w14:textId="77777777" w:rsidR="00EE7C05" w:rsidRPr="000D03F9" w:rsidRDefault="00EE7C05" w:rsidP="00EE7C05">
      <w:pPr>
        <w:pStyle w:val="Paragraphedeliste"/>
        <w:spacing w:after="0"/>
        <w:ind w:left="1152"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</w:p>
    <w:p w14:paraId="77E029F8" w14:textId="0E8CEE83" w:rsidR="009A11D4" w:rsidRPr="00EE7C05" w:rsidRDefault="009A11D4" w:rsidP="000D03F9">
      <w:pPr>
        <w:pStyle w:val="Paragraphedeliste"/>
        <w:numPr>
          <w:ilvl w:val="1"/>
          <w:numId w:val="22"/>
        </w:numPr>
        <w:spacing w:after="100" w:afterAutospacing="1"/>
        <w:ind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0D03F9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In the </w:t>
      </w:r>
      <w:r w:rsidRPr="000D03F9">
        <w:rPr>
          <w:rFonts w:eastAsia="Times New Roman"/>
          <w:b/>
          <w:bCs/>
          <w:kern w:val="0"/>
          <w:sz w:val="24"/>
          <w:szCs w:val="24"/>
          <w:lang w:val="en-GB"/>
          <w14:ligatures w14:val="none"/>
        </w:rPr>
        <w:t>Supported account types</w:t>
      </w:r>
      <w:r w:rsidRPr="000D03F9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 section, select </w:t>
      </w:r>
      <w:r w:rsidRPr="000D03F9">
        <w:rPr>
          <w:rFonts w:eastAsia="Times New Roman"/>
          <w:b/>
          <w:bCs/>
          <w:kern w:val="0"/>
          <w:sz w:val="24"/>
          <w:szCs w:val="24"/>
          <w:lang w:val="en-GB"/>
          <w14:ligatures w14:val="none"/>
        </w:rPr>
        <w:t>Accounts in any organizational directory</w:t>
      </w:r>
    </w:p>
    <w:p w14:paraId="505B33B9" w14:textId="77777777" w:rsidR="00EE7C05" w:rsidRPr="00EE7C05" w:rsidRDefault="00EE7C05" w:rsidP="00EE7C05">
      <w:pPr>
        <w:pStyle w:val="Paragraphedeliste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</w:p>
    <w:p w14:paraId="4FA6E2E4" w14:textId="77777777" w:rsidR="00EE7C05" w:rsidRPr="000D03F9" w:rsidRDefault="00EE7C05" w:rsidP="00EE7C05">
      <w:pPr>
        <w:pStyle w:val="Paragraphedeliste"/>
        <w:spacing w:after="100" w:afterAutospacing="1"/>
        <w:ind w:left="1152"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</w:p>
    <w:p w14:paraId="6DB70DB8" w14:textId="1C815586" w:rsidR="009A11D4" w:rsidRPr="000D03F9" w:rsidRDefault="009A11D4" w:rsidP="000D03F9">
      <w:pPr>
        <w:pStyle w:val="Paragraphedeliste"/>
        <w:numPr>
          <w:ilvl w:val="1"/>
          <w:numId w:val="22"/>
        </w:numPr>
        <w:tabs>
          <w:tab w:val="num" w:pos="720"/>
        </w:tabs>
        <w:spacing w:before="100" w:beforeAutospacing="1" w:after="100" w:afterAutospacing="1"/>
        <w:ind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0D03F9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Select </w:t>
      </w:r>
      <w:r w:rsidRPr="000D03F9">
        <w:rPr>
          <w:rFonts w:eastAsia="Times New Roman"/>
          <w:b/>
          <w:bCs/>
          <w:kern w:val="0"/>
          <w:sz w:val="24"/>
          <w:szCs w:val="24"/>
          <w:lang w:val="en-GB"/>
          <w14:ligatures w14:val="none"/>
        </w:rPr>
        <w:t>Register</w:t>
      </w:r>
      <w:r w:rsidRPr="000D03F9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 to create the application.</w:t>
      </w:r>
    </w:p>
    <w:p w14:paraId="28BAC99A" w14:textId="155D2FE8" w:rsidR="000D03F9" w:rsidRDefault="000D03F9" w:rsidP="000D03F9">
      <w:pPr>
        <w:spacing w:before="100" w:beforeAutospacing="1" w:after="100" w:afterAutospacing="1"/>
        <w:ind w:left="720"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0D03F9">
        <w:rPr>
          <w:rFonts w:ascii="Calibri" w:eastAsia="Times New Roman" w:hAnsi="Calibri" w:cs="Calibri"/>
          <w:noProof/>
          <w:kern w:val="0"/>
          <w:sz w:val="24"/>
          <w:szCs w:val="24"/>
          <w:bdr w:val="single" w:sz="4" w:space="0" w:color="auto"/>
          <w:lang w:val="en-GB" w:eastAsia="fr-FR"/>
          <w14:ligatures w14:val="none"/>
        </w:rPr>
        <w:drawing>
          <wp:inline distT="0" distB="0" distL="0" distR="0" wp14:anchorId="33038883" wp14:editId="77CC86AD">
            <wp:extent cx="4876800" cy="3617888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958" cy="36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FFF0" w14:textId="0E7497B5" w:rsidR="000D03F9" w:rsidRDefault="000D03F9">
      <w:pPr>
        <w:spacing w:after="240" w:line="252" w:lineRule="auto"/>
        <w:ind w:left="0" w:right="0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br w:type="page"/>
      </w:r>
    </w:p>
    <w:p w14:paraId="29ECB3ED" w14:textId="77777777" w:rsidR="000D03F9" w:rsidRPr="009A11D4" w:rsidRDefault="000D03F9" w:rsidP="000D03F9">
      <w:pPr>
        <w:spacing w:before="100" w:beforeAutospacing="1" w:after="100" w:afterAutospacing="1"/>
        <w:ind w:left="720"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</w:p>
    <w:p w14:paraId="22964B26" w14:textId="24098D7C" w:rsidR="009A11D4" w:rsidRDefault="009A11D4" w:rsidP="000D03F9">
      <w:pPr>
        <w:pStyle w:val="NormalWeb"/>
        <w:jc w:val="both"/>
        <w:rPr>
          <w:sz w:val="24"/>
          <w:szCs w:val="24"/>
          <w:lang w:val="en-GB"/>
        </w:rPr>
      </w:pPr>
      <w:r w:rsidRPr="009A11D4">
        <w:rPr>
          <w:sz w:val="24"/>
          <w:szCs w:val="24"/>
          <w:lang w:val="en-GB"/>
        </w:rPr>
        <w:t>The application's Overview page shows the properties of your app.</w:t>
      </w:r>
    </w:p>
    <w:p w14:paraId="1D8580C7" w14:textId="7F03D640" w:rsidR="00BC6947" w:rsidRPr="009A11D4" w:rsidRDefault="00821389" w:rsidP="00441EDA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sz w:val="24"/>
          <w:szCs w:val="24"/>
          <w:lang w:val="en-GB"/>
        </w:rPr>
      </w:pPr>
      <w:r w:rsidRPr="00441EDA">
        <w:rPr>
          <w:noProof/>
          <w:sz w:val="24"/>
          <w:szCs w:val="24"/>
          <w:lang w:val="en-GB"/>
        </w:rPr>
        <w:drawing>
          <wp:inline distT="0" distB="0" distL="0" distR="0" wp14:anchorId="06FC4BDE" wp14:editId="2C8957F5">
            <wp:extent cx="5721985" cy="22028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139A" w14:textId="488857B4" w:rsidR="00EA37CF" w:rsidRDefault="009A11D4" w:rsidP="0055746F">
      <w:pPr>
        <w:pStyle w:val="Paragraphedeliste"/>
        <w:numPr>
          <w:ilvl w:val="0"/>
          <w:numId w:val="22"/>
        </w:numPr>
        <w:tabs>
          <w:tab w:val="num" w:pos="720"/>
        </w:tabs>
        <w:spacing w:before="100" w:beforeAutospacing="1" w:after="100" w:afterAutospacing="1"/>
        <w:ind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55746F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Copy the </w:t>
      </w:r>
      <w:r w:rsidRPr="0055746F">
        <w:rPr>
          <w:rFonts w:eastAsia="Times New Roman"/>
          <w:b/>
          <w:bCs/>
          <w:kern w:val="0"/>
          <w:sz w:val="24"/>
          <w:szCs w:val="24"/>
          <w:lang w:val="en-GB"/>
          <w14:ligatures w14:val="none"/>
        </w:rPr>
        <w:t>Application (client) Id</w:t>
      </w:r>
      <w:r w:rsidRPr="0055746F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>. This is the unique identifier for your app</w:t>
      </w:r>
      <w:r w:rsidR="00EA37CF" w:rsidRPr="0055746F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>lication.</w:t>
      </w:r>
    </w:p>
    <w:p w14:paraId="3199623E" w14:textId="77777777" w:rsidR="00EE7C05" w:rsidRPr="0055746F" w:rsidRDefault="00EE7C05" w:rsidP="00EE7C05">
      <w:pPr>
        <w:pStyle w:val="Paragraphedeliste"/>
        <w:tabs>
          <w:tab w:val="num" w:pos="720"/>
        </w:tabs>
        <w:spacing w:before="100" w:beforeAutospacing="1" w:after="100" w:afterAutospacing="1"/>
        <w:ind w:left="432"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</w:p>
    <w:p w14:paraId="59E5D3BC" w14:textId="77777777" w:rsidR="00EE7C05" w:rsidRDefault="00EA37CF" w:rsidP="00EE7C05">
      <w:pPr>
        <w:pStyle w:val="Paragraphedeliste"/>
        <w:numPr>
          <w:ilvl w:val="0"/>
          <w:numId w:val="22"/>
        </w:numPr>
        <w:tabs>
          <w:tab w:val="num" w:pos="720"/>
        </w:tabs>
        <w:spacing w:before="100" w:beforeAutospacing="1" w:after="100" w:afterAutospacing="1"/>
        <w:ind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55746F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>Y</w:t>
      </w:r>
      <w:r w:rsidR="009A11D4" w:rsidRPr="0055746F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ou'll have to </w:t>
      </w:r>
      <w:r w:rsidRPr="0055746F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keep it and </w:t>
      </w:r>
      <w:r w:rsidR="009A11D4" w:rsidRPr="0055746F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provide as the </w:t>
      </w:r>
      <w:proofErr w:type="spellStart"/>
      <w:r w:rsidR="009A11D4" w:rsidRPr="0055746F">
        <w:rPr>
          <w:rFonts w:eastAsia="Times New Roman"/>
          <w:b/>
          <w:bCs/>
          <w:kern w:val="0"/>
          <w:sz w:val="24"/>
          <w:szCs w:val="24"/>
          <w:lang w:val="en-GB"/>
          <w14:ligatures w14:val="none"/>
        </w:rPr>
        <w:t>clientid</w:t>
      </w:r>
      <w:proofErr w:type="spellEnd"/>
      <w:r w:rsidR="009A11D4" w:rsidRPr="0055746F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 </w:t>
      </w:r>
      <w:r w:rsidR="0055746F" w:rsidRPr="0055746F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>in Pop Bridge application argument for MSGRAPH authentication flow.</w:t>
      </w:r>
    </w:p>
    <w:p w14:paraId="60F8B274" w14:textId="4E93399B" w:rsidR="00B427F0" w:rsidRDefault="00B427F0">
      <w:pPr>
        <w:spacing w:after="240" w:line="252" w:lineRule="auto"/>
        <w:ind w:left="0" w:right="0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br w:type="page"/>
      </w:r>
    </w:p>
    <w:p w14:paraId="0115CD46" w14:textId="77777777" w:rsidR="00EE7C05" w:rsidRPr="00EE7C05" w:rsidRDefault="00EE7C05" w:rsidP="00EE7C05">
      <w:pPr>
        <w:pStyle w:val="Paragraphedeliste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</w:p>
    <w:p w14:paraId="43D00F13" w14:textId="77777777" w:rsidR="00B427F0" w:rsidRDefault="009A11D4" w:rsidP="00B427F0">
      <w:pPr>
        <w:pStyle w:val="Paragraphedeliste"/>
        <w:numPr>
          <w:ilvl w:val="0"/>
          <w:numId w:val="22"/>
        </w:numPr>
        <w:tabs>
          <w:tab w:val="num" w:pos="720"/>
        </w:tabs>
        <w:spacing w:before="100" w:beforeAutospacing="1" w:after="100" w:afterAutospacing="1"/>
        <w:ind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EE7C05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In the application's list of pages, select </w:t>
      </w:r>
      <w:r w:rsidRPr="00EE7C05">
        <w:rPr>
          <w:rFonts w:eastAsia="Times New Roman"/>
          <w:b/>
          <w:bCs/>
          <w:kern w:val="0"/>
          <w:sz w:val="24"/>
          <w:szCs w:val="24"/>
          <w:lang w:val="en-GB"/>
          <w14:ligatures w14:val="none"/>
        </w:rPr>
        <w:t>Authentication</w:t>
      </w:r>
      <w:r w:rsidRPr="00EE7C05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>.</w:t>
      </w:r>
    </w:p>
    <w:p w14:paraId="3C70A15D" w14:textId="77777777" w:rsidR="00B427F0" w:rsidRPr="00EE7C05" w:rsidRDefault="00B427F0" w:rsidP="00B427F0">
      <w:pPr>
        <w:pStyle w:val="Paragraphedeliste"/>
        <w:ind w:left="432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</w:p>
    <w:p w14:paraId="47EB49B2" w14:textId="77777777" w:rsidR="00B427F0" w:rsidRPr="00EE7C05" w:rsidRDefault="00B427F0" w:rsidP="0051670E">
      <w:pPr>
        <w:pStyle w:val="Paragraphedeliste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100" w:beforeAutospacing="1" w:after="100" w:afterAutospacing="1"/>
        <w:ind w:left="432" w:right="0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B477F5">
        <w:rPr>
          <w:noProof/>
          <w:sz w:val="24"/>
          <w:szCs w:val="24"/>
          <w:lang w:val="en-GB"/>
        </w:rPr>
        <w:drawing>
          <wp:inline distT="0" distB="0" distL="0" distR="0" wp14:anchorId="28771FF6" wp14:editId="7D11E23A">
            <wp:extent cx="5451763" cy="366331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46" r="3994" b="1629"/>
                    <a:stretch/>
                  </pic:blipFill>
                  <pic:spPr bwMode="auto">
                    <a:xfrm>
                      <a:off x="0" y="0"/>
                      <a:ext cx="5451763" cy="366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F1C27" w14:textId="47ED1C50" w:rsidR="00B427F0" w:rsidRDefault="00B427F0" w:rsidP="00B427F0">
      <w:pPr>
        <w:pStyle w:val="Paragraphedeliste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</w:p>
    <w:p w14:paraId="6E641435" w14:textId="77777777" w:rsidR="0051670E" w:rsidRPr="00B427F0" w:rsidRDefault="0051670E" w:rsidP="00B427F0">
      <w:pPr>
        <w:pStyle w:val="Paragraphedeliste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</w:p>
    <w:p w14:paraId="2D31C4A0" w14:textId="77777777" w:rsidR="00B427F0" w:rsidRDefault="009A11D4" w:rsidP="00B427F0">
      <w:pPr>
        <w:pStyle w:val="Paragraphedeliste"/>
        <w:numPr>
          <w:ilvl w:val="0"/>
          <w:numId w:val="22"/>
        </w:numPr>
        <w:tabs>
          <w:tab w:val="num" w:pos="720"/>
        </w:tabs>
        <w:spacing w:before="100" w:beforeAutospacing="1" w:after="100" w:afterAutospacing="1"/>
        <w:ind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B427F0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Under </w:t>
      </w:r>
      <w:r w:rsidRPr="00B427F0">
        <w:rPr>
          <w:rFonts w:eastAsia="Times New Roman"/>
          <w:b/>
          <w:bCs/>
          <w:kern w:val="0"/>
          <w:sz w:val="24"/>
          <w:szCs w:val="24"/>
          <w:lang w:val="en-GB"/>
          <w14:ligatures w14:val="none"/>
        </w:rPr>
        <w:t>Redirect URIs</w:t>
      </w:r>
      <w:r w:rsidRPr="00B427F0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 in the </w:t>
      </w:r>
      <w:r w:rsidRPr="00B427F0">
        <w:rPr>
          <w:rFonts w:eastAsia="Times New Roman"/>
          <w:b/>
          <w:bCs/>
          <w:kern w:val="0"/>
          <w:sz w:val="24"/>
          <w:szCs w:val="24"/>
          <w:lang w:val="en-GB"/>
          <w14:ligatures w14:val="none"/>
        </w:rPr>
        <w:t>Suggested Redirect URIs for public clients (mobile, desktop)</w:t>
      </w:r>
      <w:r w:rsidRPr="00B427F0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 section,</w:t>
      </w:r>
      <w:r w:rsidR="00CA61E2" w:rsidRPr="00B427F0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 </w:t>
      </w:r>
      <w:r w:rsidRPr="00B427F0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>check the box next to</w:t>
      </w:r>
      <w:r w:rsidR="00CA61E2" w:rsidRPr="00B427F0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>:</w:t>
      </w:r>
      <w:r w:rsidRPr="00CA61E2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 </w:t>
      </w:r>
    </w:p>
    <w:p w14:paraId="6951057D" w14:textId="77777777" w:rsidR="00B427F0" w:rsidRPr="00B427F0" w:rsidRDefault="00B427F0" w:rsidP="00B427F0">
      <w:pPr>
        <w:pStyle w:val="Paragraphedeliste"/>
        <w:rPr>
          <w:rFonts w:eastAsia="Times New Roman"/>
          <w:b/>
          <w:bCs/>
          <w:kern w:val="0"/>
          <w:sz w:val="24"/>
          <w:szCs w:val="24"/>
          <w:lang w:val="en-GB"/>
          <w14:ligatures w14:val="none"/>
        </w:rPr>
      </w:pPr>
    </w:p>
    <w:p w14:paraId="2B793924" w14:textId="08330535" w:rsidR="00CA61E2" w:rsidRPr="00B427F0" w:rsidRDefault="00DE1245" w:rsidP="00B427F0">
      <w:pPr>
        <w:pStyle w:val="Paragraphedeliste"/>
        <w:numPr>
          <w:ilvl w:val="1"/>
          <w:numId w:val="22"/>
        </w:numPr>
        <w:spacing w:before="100" w:beforeAutospacing="1" w:after="100" w:afterAutospacing="1"/>
        <w:ind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hyperlink r:id="rId16" w:history="1">
        <w:r w:rsidR="00B427F0" w:rsidRPr="004172E0">
          <w:rPr>
            <w:rStyle w:val="Lienhypertexte"/>
            <w:rFonts w:eastAsia="Times New Roman"/>
            <w:kern w:val="0"/>
            <w:sz w:val="24"/>
            <w:szCs w:val="24"/>
            <w:lang w:val="en-GB"/>
            <w14:ligatures w14:val="none"/>
          </w:rPr>
          <w:t>https://login.microsoftonline.com/common/oauth2/nativeclient</w:t>
        </w:r>
      </w:hyperlink>
    </w:p>
    <w:p w14:paraId="7886BF7C" w14:textId="77777777" w:rsidR="00B427F0" w:rsidRPr="00B427F0" w:rsidRDefault="00B427F0" w:rsidP="00B427F0">
      <w:pPr>
        <w:pStyle w:val="Paragraphedeliste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</w:p>
    <w:p w14:paraId="5927ECB0" w14:textId="77777777" w:rsidR="00B427F0" w:rsidRPr="00B427F0" w:rsidRDefault="009A11D4" w:rsidP="00B427F0">
      <w:pPr>
        <w:pStyle w:val="Paragraphedeliste"/>
        <w:numPr>
          <w:ilvl w:val="0"/>
          <w:numId w:val="22"/>
        </w:numPr>
        <w:tabs>
          <w:tab w:val="num" w:pos="720"/>
        </w:tabs>
        <w:spacing w:before="100" w:beforeAutospacing="1" w:after="100" w:afterAutospacing="1"/>
        <w:ind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B427F0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Under </w:t>
      </w:r>
      <w:r w:rsidRPr="00B427F0">
        <w:rPr>
          <w:rFonts w:eastAsia="Times New Roman"/>
          <w:b/>
          <w:bCs/>
          <w:kern w:val="0"/>
          <w:sz w:val="24"/>
          <w:szCs w:val="24"/>
          <w:lang w:val="en-GB"/>
          <w14:ligatures w14:val="none"/>
        </w:rPr>
        <w:t>Default client type</w:t>
      </w:r>
      <w:r w:rsidRPr="00B427F0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 select </w:t>
      </w:r>
      <w:r w:rsidRPr="00B427F0">
        <w:rPr>
          <w:rFonts w:eastAsia="Times New Roman"/>
          <w:b/>
          <w:bCs/>
          <w:kern w:val="0"/>
          <w:sz w:val="24"/>
          <w:szCs w:val="24"/>
          <w:lang w:val="en-GB"/>
          <w14:ligatures w14:val="none"/>
        </w:rPr>
        <w:t>Yes</w:t>
      </w:r>
      <w:r w:rsidRPr="00B427F0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 for the setting </w:t>
      </w:r>
      <w:r w:rsidRPr="00B427F0">
        <w:rPr>
          <w:rFonts w:eastAsia="Times New Roman"/>
          <w:b/>
          <w:bCs/>
          <w:kern w:val="0"/>
          <w:sz w:val="24"/>
          <w:szCs w:val="24"/>
          <w:lang w:val="en-GB"/>
          <w14:ligatures w14:val="none"/>
        </w:rPr>
        <w:t>Treat the application as public client</w:t>
      </w:r>
    </w:p>
    <w:p w14:paraId="6BAFF639" w14:textId="77777777" w:rsidR="00B427F0" w:rsidRPr="00B427F0" w:rsidRDefault="00B427F0" w:rsidP="00B427F0">
      <w:pPr>
        <w:pStyle w:val="Paragraphedeliste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</w:p>
    <w:p w14:paraId="7CE3B489" w14:textId="06BE9A09" w:rsidR="009A11D4" w:rsidRPr="00B427F0" w:rsidRDefault="009A11D4" w:rsidP="00B427F0">
      <w:pPr>
        <w:pStyle w:val="Paragraphedeliste"/>
        <w:numPr>
          <w:ilvl w:val="0"/>
          <w:numId w:val="22"/>
        </w:numPr>
        <w:tabs>
          <w:tab w:val="num" w:pos="720"/>
        </w:tabs>
        <w:spacing w:before="100" w:beforeAutospacing="1" w:after="100" w:afterAutospacing="1"/>
        <w:ind w:right="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</w:pPr>
      <w:r w:rsidRPr="00B427F0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 xml:space="preserve">Choose </w:t>
      </w:r>
      <w:r w:rsidRPr="00B427F0">
        <w:rPr>
          <w:rFonts w:eastAsia="Times New Roman"/>
          <w:b/>
          <w:bCs/>
          <w:kern w:val="0"/>
          <w:sz w:val="24"/>
          <w:szCs w:val="24"/>
          <w:lang w:val="en-GB"/>
          <w14:ligatures w14:val="none"/>
        </w:rPr>
        <w:t>Save</w:t>
      </w:r>
      <w:r w:rsidRPr="00B427F0">
        <w:rPr>
          <w:rFonts w:ascii="Calibri" w:eastAsia="Times New Roman" w:hAnsi="Calibri" w:cs="Calibri"/>
          <w:kern w:val="0"/>
          <w:sz w:val="24"/>
          <w:szCs w:val="24"/>
          <w:lang w:val="en-GB" w:eastAsia="fr-FR"/>
          <w14:ligatures w14:val="none"/>
        </w:rPr>
        <w:t>.</w:t>
      </w:r>
    </w:p>
    <w:sectPr w:rsidR="009A11D4" w:rsidRPr="00B427F0" w:rsidSect="00156C9C">
      <w:footerReference w:type="default" r:id="rId17"/>
      <w:headerReference w:type="first" r:id="rId18"/>
      <w:pgSz w:w="11906" w:h="16838" w:code="9"/>
      <w:pgMar w:top="1276" w:right="1440" w:bottom="1276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941DB" w14:textId="77777777" w:rsidR="00DE1245" w:rsidRDefault="00DE1245">
      <w:r>
        <w:separator/>
      </w:r>
    </w:p>
    <w:p w14:paraId="09C05750" w14:textId="77777777" w:rsidR="00DE1245" w:rsidRDefault="00DE1245"/>
  </w:endnote>
  <w:endnote w:type="continuationSeparator" w:id="0">
    <w:p w14:paraId="2E170334" w14:textId="77777777" w:rsidR="00DE1245" w:rsidRDefault="00DE1245">
      <w:r>
        <w:continuationSeparator/>
      </w:r>
    </w:p>
    <w:p w14:paraId="43E2ADF1" w14:textId="77777777" w:rsidR="00DE1245" w:rsidRDefault="00DE12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pied de page"/>
    </w:tblPr>
    <w:tblGrid>
      <w:gridCol w:w="1354"/>
      <w:gridCol w:w="6318"/>
      <w:gridCol w:w="1354"/>
    </w:tblGrid>
    <w:tr w:rsidR="00112B1D" w14:paraId="32885755" w14:textId="77777777" w:rsidTr="00B87079">
      <w:tc>
        <w:tcPr>
          <w:tcW w:w="750" w:type="pct"/>
        </w:tcPr>
        <w:p w14:paraId="69FDFBFF" w14:textId="40A56597" w:rsidR="00112B1D" w:rsidRDefault="00390189">
          <w:pPr>
            <w:pStyle w:val="Pieddepage"/>
          </w:pPr>
          <w:r>
            <w:t>20</w:t>
          </w:r>
          <w:r w:rsidR="00112B1D">
            <w:t>/11/2019</w:t>
          </w:r>
        </w:p>
      </w:tc>
      <w:tc>
        <w:tcPr>
          <w:tcW w:w="3500" w:type="pct"/>
        </w:tcPr>
        <w:p w14:paraId="4FB95701" w14:textId="77777777" w:rsidR="00112B1D" w:rsidRDefault="00112B1D" w:rsidP="00B87079">
          <w:pPr>
            <w:pStyle w:val="Pieddepage"/>
            <w:jc w:val="center"/>
          </w:pPr>
        </w:p>
      </w:tc>
      <w:tc>
        <w:tcPr>
          <w:tcW w:w="750" w:type="pct"/>
        </w:tcPr>
        <w:p w14:paraId="144B9463" w14:textId="77777777" w:rsidR="00112B1D" w:rsidRDefault="00112B1D">
          <w:pPr>
            <w:pStyle w:val="Pieddepage"/>
            <w:jc w:val="right"/>
          </w:pPr>
          <w:r>
            <w:rPr>
              <w:lang w:bidi="fr-FR"/>
            </w:rPr>
            <w:fldChar w:fldCharType="begin"/>
          </w:r>
          <w:r>
            <w:rPr>
              <w:lang w:bidi="fr-FR"/>
            </w:rPr>
            <w:instrText xml:space="preserve"> PAGE  \* Arabic </w:instrText>
          </w:r>
          <w:r>
            <w:rPr>
              <w:lang w:bidi="fr-FR"/>
            </w:rPr>
            <w:fldChar w:fldCharType="separate"/>
          </w:r>
          <w:r>
            <w:rPr>
              <w:noProof/>
              <w:lang w:bidi="fr-FR"/>
            </w:rPr>
            <w:t>1</w:t>
          </w:r>
          <w:r>
            <w:rPr>
              <w:lang w:bidi="fr-FR"/>
            </w:rPr>
            <w:fldChar w:fldCharType="end"/>
          </w:r>
        </w:p>
      </w:tc>
    </w:tr>
  </w:tbl>
  <w:p w14:paraId="338B28A7" w14:textId="77777777" w:rsidR="00112B1D" w:rsidRDefault="00112B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A3AE6" w14:textId="77777777" w:rsidR="00DE1245" w:rsidRDefault="00DE1245">
      <w:r>
        <w:separator/>
      </w:r>
    </w:p>
    <w:p w14:paraId="63222A5F" w14:textId="77777777" w:rsidR="00DE1245" w:rsidRDefault="00DE1245"/>
  </w:footnote>
  <w:footnote w:type="continuationSeparator" w:id="0">
    <w:p w14:paraId="61406161" w14:textId="77777777" w:rsidR="00DE1245" w:rsidRDefault="00DE1245">
      <w:r>
        <w:continuationSeparator/>
      </w:r>
    </w:p>
    <w:p w14:paraId="7DE4AA44" w14:textId="77777777" w:rsidR="00DE1245" w:rsidRDefault="00DE12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36193" w14:textId="77777777" w:rsidR="00112B1D" w:rsidRDefault="00112B1D">
    <w:pPr>
      <w:pStyle w:val="En-tt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6AB1FE34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28575" b="15240"/>
              <wp:wrapNone/>
              <wp:docPr id="2" name="Groupe 2" descr="Barre latérale décorative de la page de gard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rgbClr val="FFC000"/>
                      </a:solidFill>
                    </wpg:grpSpPr>
                    <wps:wsp>
                      <wps:cNvPr id="3" name="Rectangle 3" descr="Barre latérale décorative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 5" descr="Barre latérale décorative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5842342F" id="Groupe 2" o:spid="_x0000_s1026" alt="Barre latérale décorative de la page de gard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">
              <v:rect id="Rectangle 3" o:spid="_x0000_s1027" alt="Barre latérale décorative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" fillcolor="#ffc000" strokecolor="#ffc000" strokeweight="1pt"/>
              <v:rect id="Rectangle 5" o:spid="_x0000_s1028" alt="Barre latérale décorative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" filled="f" strokecolor="#ffc000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F39EB"/>
    <w:multiLevelType w:val="multilevel"/>
    <w:tmpl w:val="37F41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03F16287"/>
    <w:multiLevelType w:val="hybridMultilevel"/>
    <w:tmpl w:val="66C4FE04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09704C46"/>
    <w:multiLevelType w:val="multilevel"/>
    <w:tmpl w:val="7D4655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15C2E23"/>
    <w:multiLevelType w:val="hybridMultilevel"/>
    <w:tmpl w:val="3E3E4928"/>
    <w:lvl w:ilvl="0" w:tplc="936AD2C8">
      <w:start w:val="9"/>
      <w:numFmt w:val="bullet"/>
      <w:lvlText w:val=""/>
      <w:lvlJc w:val="left"/>
      <w:pPr>
        <w:ind w:left="432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4" w15:restartNumberingAfterBreak="0">
    <w:nsid w:val="19E34570"/>
    <w:multiLevelType w:val="multilevel"/>
    <w:tmpl w:val="37F41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3EC4D70"/>
    <w:multiLevelType w:val="hybridMultilevel"/>
    <w:tmpl w:val="315603F6"/>
    <w:lvl w:ilvl="0" w:tplc="6BC86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42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05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EB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A5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E89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C0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07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6C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D6D20"/>
    <w:multiLevelType w:val="hybridMultilevel"/>
    <w:tmpl w:val="B4DE4594"/>
    <w:lvl w:ilvl="0" w:tplc="A8B0EC6A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85465F"/>
    <w:multiLevelType w:val="hybridMultilevel"/>
    <w:tmpl w:val="B33C8F5A"/>
    <w:lvl w:ilvl="0" w:tplc="415023FA">
      <w:numFmt w:val="bullet"/>
      <w:lvlText w:val="-"/>
      <w:lvlJc w:val="left"/>
      <w:pPr>
        <w:ind w:left="43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8" w15:restartNumberingAfterBreak="0">
    <w:nsid w:val="2A553355"/>
    <w:multiLevelType w:val="multilevel"/>
    <w:tmpl w:val="69F8E1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>
      <w:start w:val="1"/>
      <w:numFmt w:val="upperLetter"/>
      <w:lvlText w:val="%2."/>
      <w:lvlJc w:val="left"/>
      <w:pPr>
        <w:tabs>
          <w:tab w:val="num" w:pos="1152"/>
        </w:tabs>
        <w:ind w:left="1152" w:hanging="360"/>
      </w:pPr>
    </w:lvl>
    <w:lvl w:ilvl="2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</w:lvl>
    <w:lvl w:ilvl="5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</w:lvl>
    <w:lvl w:ilvl="6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</w:lvl>
    <w:lvl w:ilvl="8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</w:lvl>
  </w:abstractNum>
  <w:abstractNum w:abstractNumId="19" w15:restartNumberingAfterBreak="0">
    <w:nsid w:val="3B1A1E81"/>
    <w:multiLevelType w:val="hybridMultilevel"/>
    <w:tmpl w:val="C2083836"/>
    <w:lvl w:ilvl="0" w:tplc="040C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0" w15:restartNumberingAfterBreak="0">
    <w:nsid w:val="3C1F318A"/>
    <w:multiLevelType w:val="hybridMultilevel"/>
    <w:tmpl w:val="7BE43D14"/>
    <w:lvl w:ilvl="0" w:tplc="9CF4B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4F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6E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C86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69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4B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AB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22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47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D4BD3"/>
    <w:multiLevelType w:val="multilevel"/>
    <w:tmpl w:val="D9E233C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</w:lvl>
    <w:lvl w:ilvl="5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</w:lvl>
    <w:lvl w:ilvl="6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</w:lvl>
    <w:lvl w:ilvl="8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</w:lvl>
  </w:abstractNum>
  <w:abstractNum w:abstractNumId="22" w15:restartNumberingAfterBreak="0">
    <w:nsid w:val="6A440339"/>
    <w:multiLevelType w:val="hybridMultilevel"/>
    <w:tmpl w:val="CC1CF682"/>
    <w:lvl w:ilvl="0" w:tplc="039823A4">
      <w:start w:val="9"/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3" w15:restartNumberingAfterBreak="0">
    <w:nsid w:val="6C8F6B64"/>
    <w:multiLevelType w:val="multilevel"/>
    <w:tmpl w:val="99722500"/>
    <w:lvl w:ilvl="0">
      <w:start w:val="1"/>
      <w:numFmt w:val="decimal"/>
      <w:lvlText w:val="%1."/>
      <w:lvlJc w:val="left"/>
      <w:pPr>
        <w:tabs>
          <w:tab w:val="num" w:pos="-432"/>
        </w:tabs>
        <w:ind w:left="-432" w:hanging="360"/>
      </w:pPr>
    </w:lvl>
    <w:lvl w:ilvl="1">
      <w:start w:val="1"/>
      <w:numFmt w:val="decimal"/>
      <w:lvlText w:val="%2."/>
      <w:lvlJc w:val="left"/>
      <w:pPr>
        <w:tabs>
          <w:tab w:val="num" w:pos="288"/>
        </w:tabs>
        <w:ind w:left="288" w:hanging="360"/>
      </w:pPr>
    </w:lvl>
    <w:lvl w:ilvl="2">
      <w:start w:val="1"/>
      <w:numFmt w:val="decimal"/>
      <w:lvlText w:val="%3."/>
      <w:lvlJc w:val="left"/>
      <w:pPr>
        <w:tabs>
          <w:tab w:val="num" w:pos="1008"/>
        </w:tabs>
        <w:ind w:left="1008" w:hanging="360"/>
      </w:p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5."/>
      <w:lvlJc w:val="left"/>
      <w:pPr>
        <w:tabs>
          <w:tab w:val="num" w:pos="2448"/>
        </w:tabs>
        <w:ind w:left="2448" w:hanging="360"/>
      </w:pPr>
    </w:lvl>
    <w:lvl w:ilvl="5">
      <w:start w:val="1"/>
      <w:numFmt w:val="decimal"/>
      <w:lvlText w:val="%6."/>
      <w:lvlJc w:val="left"/>
      <w:pPr>
        <w:tabs>
          <w:tab w:val="num" w:pos="3168"/>
        </w:tabs>
        <w:ind w:left="3168" w:hanging="360"/>
      </w:pPr>
    </w:lvl>
    <w:lvl w:ilvl="6">
      <w:start w:val="1"/>
      <w:numFmt w:val="decimal"/>
      <w:lvlText w:val="%7."/>
      <w:lvlJc w:val="left"/>
      <w:pPr>
        <w:tabs>
          <w:tab w:val="num" w:pos="3888"/>
        </w:tabs>
        <w:ind w:left="3888" w:hanging="360"/>
      </w:pPr>
    </w:lvl>
    <w:lvl w:ilvl="7">
      <w:start w:val="1"/>
      <w:numFmt w:val="decimal"/>
      <w:lvlText w:val="%8."/>
      <w:lvlJc w:val="left"/>
      <w:pPr>
        <w:tabs>
          <w:tab w:val="num" w:pos="4608"/>
        </w:tabs>
        <w:ind w:left="4608" w:hanging="360"/>
      </w:pPr>
    </w:lvl>
    <w:lvl w:ilvl="8">
      <w:start w:val="1"/>
      <w:numFmt w:val="decimal"/>
      <w:lvlText w:val="%9."/>
      <w:lvlJc w:val="left"/>
      <w:pPr>
        <w:tabs>
          <w:tab w:val="num" w:pos="5328"/>
        </w:tabs>
        <w:ind w:left="5328" w:hanging="360"/>
      </w:pPr>
    </w:lvl>
  </w:abstractNum>
  <w:abstractNum w:abstractNumId="24" w15:restartNumberingAfterBreak="0">
    <w:nsid w:val="6D082619"/>
    <w:multiLevelType w:val="multilevel"/>
    <w:tmpl w:val="7D4655A8"/>
    <w:lvl w:ilvl="0">
      <w:start w:val="1"/>
      <w:numFmt w:val="decimal"/>
      <w:lvlText w:val="%1."/>
      <w:lvlJc w:val="left"/>
      <w:pPr>
        <w:tabs>
          <w:tab w:val="num" w:pos="-432"/>
        </w:tabs>
        <w:ind w:left="-432" w:hanging="360"/>
      </w:pPr>
    </w:lvl>
    <w:lvl w:ilvl="1">
      <w:start w:val="1"/>
      <w:numFmt w:val="decimal"/>
      <w:lvlText w:val="%2."/>
      <w:lvlJc w:val="left"/>
      <w:pPr>
        <w:tabs>
          <w:tab w:val="num" w:pos="288"/>
        </w:tabs>
        <w:ind w:left="288" w:hanging="360"/>
      </w:pPr>
    </w:lvl>
    <w:lvl w:ilvl="2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5."/>
      <w:lvlJc w:val="left"/>
      <w:pPr>
        <w:tabs>
          <w:tab w:val="num" w:pos="2448"/>
        </w:tabs>
        <w:ind w:left="2448" w:hanging="360"/>
      </w:pPr>
    </w:lvl>
    <w:lvl w:ilvl="5">
      <w:start w:val="1"/>
      <w:numFmt w:val="decimal"/>
      <w:lvlText w:val="%6."/>
      <w:lvlJc w:val="left"/>
      <w:pPr>
        <w:tabs>
          <w:tab w:val="num" w:pos="3168"/>
        </w:tabs>
        <w:ind w:left="3168" w:hanging="360"/>
      </w:pPr>
    </w:lvl>
    <w:lvl w:ilvl="6">
      <w:start w:val="1"/>
      <w:numFmt w:val="decimal"/>
      <w:lvlText w:val="%7."/>
      <w:lvlJc w:val="left"/>
      <w:pPr>
        <w:tabs>
          <w:tab w:val="num" w:pos="3888"/>
        </w:tabs>
        <w:ind w:left="3888" w:hanging="360"/>
      </w:pPr>
    </w:lvl>
    <w:lvl w:ilvl="7">
      <w:start w:val="1"/>
      <w:numFmt w:val="decimal"/>
      <w:lvlText w:val="%8."/>
      <w:lvlJc w:val="left"/>
      <w:pPr>
        <w:tabs>
          <w:tab w:val="num" w:pos="4608"/>
        </w:tabs>
        <w:ind w:left="4608" w:hanging="360"/>
      </w:pPr>
    </w:lvl>
    <w:lvl w:ilvl="8">
      <w:start w:val="1"/>
      <w:numFmt w:val="decimal"/>
      <w:lvlText w:val="%9."/>
      <w:lvlJc w:val="left"/>
      <w:pPr>
        <w:tabs>
          <w:tab w:val="num" w:pos="5328"/>
        </w:tabs>
        <w:ind w:left="5328" w:hanging="360"/>
      </w:pPr>
    </w:lvl>
  </w:abstractNum>
  <w:abstractNum w:abstractNumId="25" w15:restartNumberingAfterBreak="0">
    <w:nsid w:val="79DC438F"/>
    <w:multiLevelType w:val="hybridMultilevel"/>
    <w:tmpl w:val="B8401ED4"/>
    <w:lvl w:ilvl="0" w:tplc="D4CE69EA">
      <w:numFmt w:val="bullet"/>
      <w:lvlText w:val="-"/>
      <w:lvlJc w:val="left"/>
      <w:pPr>
        <w:ind w:left="432" w:hanging="360"/>
      </w:pPr>
      <w:rPr>
        <w:rFonts w:ascii="Segoe UI" w:eastAsiaTheme="minorEastAsia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9"/>
  </w:num>
  <w:num w:numId="4">
    <w:abstractNumId w:val="16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17"/>
  </w:num>
  <w:num w:numId="16">
    <w:abstractNumId w:val="13"/>
  </w:num>
  <w:num w:numId="17">
    <w:abstractNumId w:val="19"/>
  </w:num>
  <w:num w:numId="18">
    <w:abstractNumId w:val="11"/>
  </w:num>
  <w:num w:numId="19">
    <w:abstractNumId w:val="25"/>
  </w:num>
  <w:num w:numId="20">
    <w:abstractNumId w:val="12"/>
  </w:num>
  <w:num w:numId="21">
    <w:abstractNumId w:val="23"/>
  </w:num>
  <w:num w:numId="22">
    <w:abstractNumId w:val="21"/>
  </w:num>
  <w:num w:numId="23">
    <w:abstractNumId w:val="18"/>
  </w:num>
  <w:num w:numId="24">
    <w:abstractNumId w:val="24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AD"/>
    <w:rsid w:val="00001D86"/>
    <w:rsid w:val="00004705"/>
    <w:rsid w:val="0000663F"/>
    <w:rsid w:val="00010C10"/>
    <w:rsid w:val="0001397D"/>
    <w:rsid w:val="00020AA9"/>
    <w:rsid w:val="00026ECA"/>
    <w:rsid w:val="00027FD0"/>
    <w:rsid w:val="000452E4"/>
    <w:rsid w:val="00053253"/>
    <w:rsid w:val="000552DA"/>
    <w:rsid w:val="00063EF7"/>
    <w:rsid w:val="00065745"/>
    <w:rsid w:val="00067E02"/>
    <w:rsid w:val="000801EB"/>
    <w:rsid w:val="000877D6"/>
    <w:rsid w:val="00091667"/>
    <w:rsid w:val="00096609"/>
    <w:rsid w:val="000A072E"/>
    <w:rsid w:val="000A43F8"/>
    <w:rsid w:val="000A4929"/>
    <w:rsid w:val="000A6D1C"/>
    <w:rsid w:val="000A75CA"/>
    <w:rsid w:val="000A77D8"/>
    <w:rsid w:val="000B616E"/>
    <w:rsid w:val="000C7ECF"/>
    <w:rsid w:val="000D03F9"/>
    <w:rsid w:val="000D2C6E"/>
    <w:rsid w:val="000D7839"/>
    <w:rsid w:val="000F1B8D"/>
    <w:rsid w:val="000F7AF8"/>
    <w:rsid w:val="00100C31"/>
    <w:rsid w:val="00107CB6"/>
    <w:rsid w:val="001118A4"/>
    <w:rsid w:val="00112B1D"/>
    <w:rsid w:val="001133DF"/>
    <w:rsid w:val="00113D80"/>
    <w:rsid w:val="001205E6"/>
    <w:rsid w:val="00120B91"/>
    <w:rsid w:val="0012428F"/>
    <w:rsid w:val="00124DF2"/>
    <w:rsid w:val="001303EC"/>
    <w:rsid w:val="001304FB"/>
    <w:rsid w:val="00132BDA"/>
    <w:rsid w:val="001332D4"/>
    <w:rsid w:val="0013333F"/>
    <w:rsid w:val="001345BC"/>
    <w:rsid w:val="001439EF"/>
    <w:rsid w:val="00155551"/>
    <w:rsid w:val="00156C9C"/>
    <w:rsid w:val="00172844"/>
    <w:rsid w:val="0017566B"/>
    <w:rsid w:val="0017583C"/>
    <w:rsid w:val="0019339A"/>
    <w:rsid w:val="00193898"/>
    <w:rsid w:val="001A020F"/>
    <w:rsid w:val="001A5746"/>
    <w:rsid w:val="001B1F2F"/>
    <w:rsid w:val="001B5D60"/>
    <w:rsid w:val="001C48B2"/>
    <w:rsid w:val="001D3768"/>
    <w:rsid w:val="001E347A"/>
    <w:rsid w:val="001E4263"/>
    <w:rsid w:val="001F1F74"/>
    <w:rsid w:val="00202E56"/>
    <w:rsid w:val="00206A07"/>
    <w:rsid w:val="00212F62"/>
    <w:rsid w:val="002328C5"/>
    <w:rsid w:val="00234441"/>
    <w:rsid w:val="00241330"/>
    <w:rsid w:val="002551A6"/>
    <w:rsid w:val="00270D68"/>
    <w:rsid w:val="00273D05"/>
    <w:rsid w:val="0027456C"/>
    <w:rsid w:val="00275524"/>
    <w:rsid w:val="00281D9B"/>
    <w:rsid w:val="00283F36"/>
    <w:rsid w:val="002873C5"/>
    <w:rsid w:val="002B1BA9"/>
    <w:rsid w:val="002B21AE"/>
    <w:rsid w:val="002B273D"/>
    <w:rsid w:val="002C6317"/>
    <w:rsid w:val="002D5CDD"/>
    <w:rsid w:val="002E6678"/>
    <w:rsid w:val="002F0C22"/>
    <w:rsid w:val="002F740B"/>
    <w:rsid w:val="00312DD5"/>
    <w:rsid w:val="0033447B"/>
    <w:rsid w:val="00334B4E"/>
    <w:rsid w:val="00334CE2"/>
    <w:rsid w:val="0033593E"/>
    <w:rsid w:val="00336AE2"/>
    <w:rsid w:val="003407F4"/>
    <w:rsid w:val="00342087"/>
    <w:rsid w:val="003549B8"/>
    <w:rsid w:val="00362E91"/>
    <w:rsid w:val="00384E60"/>
    <w:rsid w:val="00390189"/>
    <w:rsid w:val="003A0BCE"/>
    <w:rsid w:val="003A1056"/>
    <w:rsid w:val="003A1A34"/>
    <w:rsid w:val="003C28EE"/>
    <w:rsid w:val="003D5F31"/>
    <w:rsid w:val="003D6755"/>
    <w:rsid w:val="003F2C60"/>
    <w:rsid w:val="003F2C96"/>
    <w:rsid w:val="003F49D5"/>
    <w:rsid w:val="003F7C16"/>
    <w:rsid w:val="00403B59"/>
    <w:rsid w:val="00405D5A"/>
    <w:rsid w:val="004132FD"/>
    <w:rsid w:val="004155E2"/>
    <w:rsid w:val="00416462"/>
    <w:rsid w:val="0041715B"/>
    <w:rsid w:val="004205C3"/>
    <w:rsid w:val="00435129"/>
    <w:rsid w:val="004377CF"/>
    <w:rsid w:val="00441822"/>
    <w:rsid w:val="00441EDA"/>
    <w:rsid w:val="004479F3"/>
    <w:rsid w:val="004534A5"/>
    <w:rsid w:val="004546A6"/>
    <w:rsid w:val="004566FA"/>
    <w:rsid w:val="00472987"/>
    <w:rsid w:val="00480E2A"/>
    <w:rsid w:val="00492D49"/>
    <w:rsid w:val="00492DD9"/>
    <w:rsid w:val="0049414B"/>
    <w:rsid w:val="00495232"/>
    <w:rsid w:val="004A4EC4"/>
    <w:rsid w:val="004B1503"/>
    <w:rsid w:val="004C038F"/>
    <w:rsid w:val="004C2878"/>
    <w:rsid w:val="004C758F"/>
    <w:rsid w:val="004F0124"/>
    <w:rsid w:val="004F59FF"/>
    <w:rsid w:val="004F7C14"/>
    <w:rsid w:val="00500461"/>
    <w:rsid w:val="0050168B"/>
    <w:rsid w:val="0051670E"/>
    <w:rsid w:val="005217B3"/>
    <w:rsid w:val="00524359"/>
    <w:rsid w:val="005302D8"/>
    <w:rsid w:val="005331CA"/>
    <w:rsid w:val="005504AE"/>
    <w:rsid w:val="00555BAF"/>
    <w:rsid w:val="0055746F"/>
    <w:rsid w:val="00561334"/>
    <w:rsid w:val="00573464"/>
    <w:rsid w:val="005824F9"/>
    <w:rsid w:val="00585370"/>
    <w:rsid w:val="00592DC5"/>
    <w:rsid w:val="005A2F09"/>
    <w:rsid w:val="005A6AC4"/>
    <w:rsid w:val="005F03EE"/>
    <w:rsid w:val="005F78B1"/>
    <w:rsid w:val="006000EF"/>
    <w:rsid w:val="0060592D"/>
    <w:rsid w:val="006159CE"/>
    <w:rsid w:val="00632F19"/>
    <w:rsid w:val="00634C7E"/>
    <w:rsid w:val="00651D96"/>
    <w:rsid w:val="00651E58"/>
    <w:rsid w:val="00652080"/>
    <w:rsid w:val="006529B7"/>
    <w:rsid w:val="00660B21"/>
    <w:rsid w:val="00665414"/>
    <w:rsid w:val="00667A16"/>
    <w:rsid w:val="00670204"/>
    <w:rsid w:val="006731BA"/>
    <w:rsid w:val="006862EA"/>
    <w:rsid w:val="00691E44"/>
    <w:rsid w:val="006929CE"/>
    <w:rsid w:val="00694AA7"/>
    <w:rsid w:val="006968C5"/>
    <w:rsid w:val="006A680A"/>
    <w:rsid w:val="006B0D36"/>
    <w:rsid w:val="006C084E"/>
    <w:rsid w:val="006C49B8"/>
    <w:rsid w:val="006C61CE"/>
    <w:rsid w:val="006C66FF"/>
    <w:rsid w:val="006E6DCD"/>
    <w:rsid w:val="006F320E"/>
    <w:rsid w:val="006F4ECC"/>
    <w:rsid w:val="00712B98"/>
    <w:rsid w:val="00714CE5"/>
    <w:rsid w:val="00727389"/>
    <w:rsid w:val="0073390B"/>
    <w:rsid w:val="00736E05"/>
    <w:rsid w:val="00751AD5"/>
    <w:rsid w:val="007657B0"/>
    <w:rsid w:val="00766712"/>
    <w:rsid w:val="00775049"/>
    <w:rsid w:val="00781458"/>
    <w:rsid w:val="007857F8"/>
    <w:rsid w:val="007864BC"/>
    <w:rsid w:val="00790D85"/>
    <w:rsid w:val="007B5655"/>
    <w:rsid w:val="007C3653"/>
    <w:rsid w:val="007C5748"/>
    <w:rsid w:val="007D1830"/>
    <w:rsid w:val="007E061D"/>
    <w:rsid w:val="007E2EBF"/>
    <w:rsid w:val="007E7B63"/>
    <w:rsid w:val="007F1535"/>
    <w:rsid w:val="00810080"/>
    <w:rsid w:val="00815332"/>
    <w:rsid w:val="00821389"/>
    <w:rsid w:val="00822A8D"/>
    <w:rsid w:val="00827790"/>
    <w:rsid w:val="00831731"/>
    <w:rsid w:val="00836203"/>
    <w:rsid w:val="00837327"/>
    <w:rsid w:val="0084458F"/>
    <w:rsid w:val="00852FE0"/>
    <w:rsid w:val="0085375F"/>
    <w:rsid w:val="00857862"/>
    <w:rsid w:val="00857E2F"/>
    <w:rsid w:val="0086029D"/>
    <w:rsid w:val="00870ACF"/>
    <w:rsid w:val="00874542"/>
    <w:rsid w:val="00874B22"/>
    <w:rsid w:val="00874D13"/>
    <w:rsid w:val="008819A6"/>
    <w:rsid w:val="008846DE"/>
    <w:rsid w:val="00890EA4"/>
    <w:rsid w:val="008911C6"/>
    <w:rsid w:val="0089200D"/>
    <w:rsid w:val="00892F8C"/>
    <w:rsid w:val="00896295"/>
    <w:rsid w:val="008A71CA"/>
    <w:rsid w:val="008B0225"/>
    <w:rsid w:val="008B4925"/>
    <w:rsid w:val="008C12CA"/>
    <w:rsid w:val="008C7AC3"/>
    <w:rsid w:val="008D103F"/>
    <w:rsid w:val="008D711D"/>
    <w:rsid w:val="008F0A24"/>
    <w:rsid w:val="00900B6A"/>
    <w:rsid w:val="009022A2"/>
    <w:rsid w:val="00906AFF"/>
    <w:rsid w:val="00907CBB"/>
    <w:rsid w:val="00913AE4"/>
    <w:rsid w:val="00926816"/>
    <w:rsid w:val="00933BEB"/>
    <w:rsid w:val="009431EB"/>
    <w:rsid w:val="0095080C"/>
    <w:rsid w:val="00952117"/>
    <w:rsid w:val="00962CDC"/>
    <w:rsid w:val="00970BA2"/>
    <w:rsid w:val="00976A9B"/>
    <w:rsid w:val="009778C2"/>
    <w:rsid w:val="009845B4"/>
    <w:rsid w:val="00986C59"/>
    <w:rsid w:val="00986E91"/>
    <w:rsid w:val="0099384F"/>
    <w:rsid w:val="009A11D4"/>
    <w:rsid w:val="009A32A1"/>
    <w:rsid w:val="009B650C"/>
    <w:rsid w:val="009C361C"/>
    <w:rsid w:val="009C6872"/>
    <w:rsid w:val="009D1556"/>
    <w:rsid w:val="009E3235"/>
    <w:rsid w:val="009F5973"/>
    <w:rsid w:val="00A00BA7"/>
    <w:rsid w:val="00A03FCF"/>
    <w:rsid w:val="00A07620"/>
    <w:rsid w:val="00A10BF4"/>
    <w:rsid w:val="00A13608"/>
    <w:rsid w:val="00A14282"/>
    <w:rsid w:val="00A314AE"/>
    <w:rsid w:val="00A4349D"/>
    <w:rsid w:val="00A606A8"/>
    <w:rsid w:val="00A72CC5"/>
    <w:rsid w:val="00A72F9F"/>
    <w:rsid w:val="00A73278"/>
    <w:rsid w:val="00A75532"/>
    <w:rsid w:val="00A9162F"/>
    <w:rsid w:val="00AA073A"/>
    <w:rsid w:val="00AA2DD6"/>
    <w:rsid w:val="00AB1B1D"/>
    <w:rsid w:val="00AB67AA"/>
    <w:rsid w:val="00AC1225"/>
    <w:rsid w:val="00AD421F"/>
    <w:rsid w:val="00AD61D8"/>
    <w:rsid w:val="00AF079D"/>
    <w:rsid w:val="00AF798F"/>
    <w:rsid w:val="00B11FCD"/>
    <w:rsid w:val="00B24B90"/>
    <w:rsid w:val="00B2792E"/>
    <w:rsid w:val="00B427F0"/>
    <w:rsid w:val="00B4643C"/>
    <w:rsid w:val="00B46E9D"/>
    <w:rsid w:val="00B47311"/>
    <w:rsid w:val="00B477F5"/>
    <w:rsid w:val="00B53C4B"/>
    <w:rsid w:val="00B53FB3"/>
    <w:rsid w:val="00B540EB"/>
    <w:rsid w:val="00B54EBD"/>
    <w:rsid w:val="00B55F12"/>
    <w:rsid w:val="00B845E1"/>
    <w:rsid w:val="00B87079"/>
    <w:rsid w:val="00B87935"/>
    <w:rsid w:val="00B91469"/>
    <w:rsid w:val="00BA1744"/>
    <w:rsid w:val="00BA64D8"/>
    <w:rsid w:val="00BC16FE"/>
    <w:rsid w:val="00BC520D"/>
    <w:rsid w:val="00BC640D"/>
    <w:rsid w:val="00BC6947"/>
    <w:rsid w:val="00BC7020"/>
    <w:rsid w:val="00BD3062"/>
    <w:rsid w:val="00BD4BF1"/>
    <w:rsid w:val="00BE3980"/>
    <w:rsid w:val="00BE569E"/>
    <w:rsid w:val="00BE59E6"/>
    <w:rsid w:val="00BF31A5"/>
    <w:rsid w:val="00C27574"/>
    <w:rsid w:val="00C3073C"/>
    <w:rsid w:val="00C3793D"/>
    <w:rsid w:val="00C41938"/>
    <w:rsid w:val="00C41D98"/>
    <w:rsid w:val="00C446F0"/>
    <w:rsid w:val="00C45552"/>
    <w:rsid w:val="00C54565"/>
    <w:rsid w:val="00C601D1"/>
    <w:rsid w:val="00C64B77"/>
    <w:rsid w:val="00C65644"/>
    <w:rsid w:val="00C77ED3"/>
    <w:rsid w:val="00C82F1D"/>
    <w:rsid w:val="00C843CC"/>
    <w:rsid w:val="00C9382C"/>
    <w:rsid w:val="00C97376"/>
    <w:rsid w:val="00CA00C1"/>
    <w:rsid w:val="00CA10F7"/>
    <w:rsid w:val="00CA61E2"/>
    <w:rsid w:val="00CA68D7"/>
    <w:rsid w:val="00CB1F3A"/>
    <w:rsid w:val="00CB5473"/>
    <w:rsid w:val="00CD68FC"/>
    <w:rsid w:val="00CE039D"/>
    <w:rsid w:val="00CE3FD2"/>
    <w:rsid w:val="00CF0E53"/>
    <w:rsid w:val="00CF2D2D"/>
    <w:rsid w:val="00D026B9"/>
    <w:rsid w:val="00D05F06"/>
    <w:rsid w:val="00D16645"/>
    <w:rsid w:val="00D16A49"/>
    <w:rsid w:val="00D226CF"/>
    <w:rsid w:val="00D24D41"/>
    <w:rsid w:val="00D31D4A"/>
    <w:rsid w:val="00D44BA2"/>
    <w:rsid w:val="00D44F96"/>
    <w:rsid w:val="00D54C95"/>
    <w:rsid w:val="00D60F7F"/>
    <w:rsid w:val="00D621B4"/>
    <w:rsid w:val="00D640F8"/>
    <w:rsid w:val="00D724A3"/>
    <w:rsid w:val="00D8046A"/>
    <w:rsid w:val="00D84DC4"/>
    <w:rsid w:val="00D85363"/>
    <w:rsid w:val="00D95B36"/>
    <w:rsid w:val="00DA008A"/>
    <w:rsid w:val="00DA0B66"/>
    <w:rsid w:val="00DB260B"/>
    <w:rsid w:val="00DC1624"/>
    <w:rsid w:val="00DC3D64"/>
    <w:rsid w:val="00DC58B3"/>
    <w:rsid w:val="00DD768C"/>
    <w:rsid w:val="00DE1245"/>
    <w:rsid w:val="00DE2C31"/>
    <w:rsid w:val="00DE4DAE"/>
    <w:rsid w:val="00E1386C"/>
    <w:rsid w:val="00E16A6A"/>
    <w:rsid w:val="00E279B8"/>
    <w:rsid w:val="00E42381"/>
    <w:rsid w:val="00E66076"/>
    <w:rsid w:val="00E756E6"/>
    <w:rsid w:val="00E862CA"/>
    <w:rsid w:val="00E91162"/>
    <w:rsid w:val="00EA0278"/>
    <w:rsid w:val="00EA05B8"/>
    <w:rsid w:val="00EA37CF"/>
    <w:rsid w:val="00EA3A7B"/>
    <w:rsid w:val="00EB203B"/>
    <w:rsid w:val="00ED5007"/>
    <w:rsid w:val="00EE1EAD"/>
    <w:rsid w:val="00EE326A"/>
    <w:rsid w:val="00EE7C05"/>
    <w:rsid w:val="00EF3405"/>
    <w:rsid w:val="00EF38B5"/>
    <w:rsid w:val="00EF6D47"/>
    <w:rsid w:val="00F04220"/>
    <w:rsid w:val="00F13F6D"/>
    <w:rsid w:val="00F253AC"/>
    <w:rsid w:val="00F304C7"/>
    <w:rsid w:val="00F35BB8"/>
    <w:rsid w:val="00F3731D"/>
    <w:rsid w:val="00F4576F"/>
    <w:rsid w:val="00F46672"/>
    <w:rsid w:val="00F507FC"/>
    <w:rsid w:val="00F5179E"/>
    <w:rsid w:val="00F532BC"/>
    <w:rsid w:val="00F561D1"/>
    <w:rsid w:val="00F711A7"/>
    <w:rsid w:val="00F723E3"/>
    <w:rsid w:val="00F7334A"/>
    <w:rsid w:val="00F904C4"/>
    <w:rsid w:val="00F9054A"/>
    <w:rsid w:val="00F92B58"/>
    <w:rsid w:val="00FA6C56"/>
    <w:rsid w:val="00FA77C2"/>
    <w:rsid w:val="00FB5A06"/>
    <w:rsid w:val="00FB686E"/>
    <w:rsid w:val="00FB6C45"/>
    <w:rsid w:val="00FD4EAF"/>
    <w:rsid w:val="00FD6FFB"/>
    <w:rsid w:val="00FE2573"/>
    <w:rsid w:val="00FE561E"/>
    <w:rsid w:val="00FF2318"/>
    <w:rsid w:val="00FF6669"/>
    <w:rsid w:val="116B71F3"/>
    <w:rsid w:val="11C7E46A"/>
    <w:rsid w:val="382CD8FD"/>
    <w:rsid w:val="6591314D"/>
    <w:rsid w:val="7F0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444931"/>
  <w15:chartTrackingRefBased/>
  <w15:docId w15:val="{2597ADB9-2FF0-4EFA-9547-2D81F16D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EastAsia" w:hAnsi="Segoe UI" w:cstheme="minorBidi"/>
        <w:kern w:val="22"/>
        <w:sz w:val="22"/>
        <w:szCs w:val="22"/>
        <w:lang w:val="fr-FR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Titre1">
    <w:name w:val="heading 1"/>
    <w:basedOn w:val="Normal"/>
    <w:next w:val="Normal"/>
    <w:link w:val="Titre1C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1A495D" w:themeColor="accent1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398E98" w:themeColor="accent2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316757" w:themeColor="accent3" w:themeShade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13333F"/>
    <w:rPr>
      <w:rFonts w:asciiTheme="majorHAnsi" w:eastAsiaTheme="majorEastAsia" w:hAnsiTheme="majorHAnsi" w:cstheme="majorBidi"/>
      <w:caps/>
      <w:color w:val="1A495D" w:themeColor="accent1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13333F"/>
    <w:rPr>
      <w:rFonts w:asciiTheme="majorHAnsi" w:eastAsiaTheme="majorEastAsia" w:hAnsiTheme="majorHAnsi" w:cstheme="majorBidi"/>
      <w:caps/>
      <w:color w:val="398E98" w:themeColor="accent2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13333F"/>
    <w:rPr>
      <w:rFonts w:asciiTheme="majorHAnsi" w:eastAsiaTheme="majorEastAsia" w:hAnsiTheme="majorHAnsi" w:cstheme="majorBidi"/>
      <w:caps/>
      <w:color w:val="316757" w:themeColor="accent3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398E98" w:themeColor="accent2" w:themeShade="BF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13333F"/>
    <w:rPr>
      <w:rFonts w:asciiTheme="majorHAnsi" w:eastAsiaTheme="majorEastAsia" w:hAnsiTheme="majorHAnsi" w:cstheme="majorBidi"/>
      <w:caps/>
      <w:color w:val="398E98" w:themeColor="accent2" w:themeShade="BF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leauGrille4-Accentuation6">
    <w:name w:val="Grid Table 4 Accent 6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Liste2-Accentuation1">
    <w:name w:val="List Table 2 Accent 1"/>
    <w:basedOn w:val="Tableau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13333F"/>
    <w:rPr>
      <w:color w:val="595959" w:themeColor="text1" w:themeTint="A6"/>
    </w:rPr>
  </w:style>
  <w:style w:type="table" w:styleId="TableauGrille4-Accentuation1">
    <w:name w:val="Grid Table 4 Accent 1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6">
    <w:name w:val="Grid Table 1 Light Accent 6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1Clair-Accentuation6">
    <w:name w:val="List Table 1 Light Accent 6"/>
    <w:basedOn w:val="Tableau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paragraph" w:styleId="En-tte">
    <w:name w:val="header"/>
    <w:basedOn w:val="Normal"/>
    <w:link w:val="En-tteCar"/>
    <w:uiPriority w:val="2"/>
    <w:unhideWhenUsed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2"/>
  </w:style>
  <w:style w:type="paragraph" w:styleId="Pieddepage">
    <w:name w:val="footer"/>
    <w:basedOn w:val="Normal"/>
    <w:link w:val="PieddepageCar"/>
    <w:uiPriority w:val="2"/>
    <w:unhideWhenUsed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2"/>
  </w:style>
  <w:style w:type="table" w:customStyle="1" w:styleId="Pasdebordures">
    <w:name w:val="Pas de bordures"/>
    <w:basedOn w:val="TableauNormal"/>
    <w:uiPriority w:val="99"/>
    <w:pPr>
      <w:spacing w:after="0" w:line="240" w:lineRule="auto"/>
    </w:pPr>
    <w:tblPr/>
  </w:style>
  <w:style w:type="table" w:styleId="TableauGrille1Clair-Accentuation1">
    <w:name w:val="Grid Table 1 Light Accent 1"/>
    <w:aliases w:val="Sample questionnaires table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3494BA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3494B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TableauGrille2-Accentuation1">
    <w:name w:val="Grid Table 2 Accent 1"/>
    <w:basedOn w:val="Tableau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292733" w:themeColor="text2" w:themeShade="BF"/>
      <w:sz w:val="52"/>
      <w:szCs w:val="52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ordonnes">
    <w:name w:val="Coordonnées"/>
    <w:basedOn w:val="Normal"/>
    <w:uiPriority w:val="1"/>
    <w:qFormat/>
    <w:pPr>
      <w:spacing w:after="0"/>
      <w:jc w:val="right"/>
    </w:pPr>
    <w:rPr>
      <w:caps/>
    </w:rPr>
  </w:style>
  <w:style w:type="table" w:styleId="TableauGrille3-Accentuation3">
    <w:name w:val="Grid Table 3 Accent 3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leauGrille5Fonc-Accentuation3">
    <w:name w:val="Grid Table 5 Dark Accent 3"/>
    <w:basedOn w:val="Tableau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leauGrille1Clair-Accentuation3">
    <w:name w:val="Grid Table 1 Light Accent 3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ev">
    <w:name w:val="Strong"/>
    <w:basedOn w:val="Policepardfaut"/>
    <w:uiPriority w:val="22"/>
    <w:qFormat/>
    <w:rPr>
      <w:b/>
      <w:bCs/>
    </w:rPr>
  </w:style>
  <w:style w:type="paragraph" w:customStyle="1" w:styleId="Textedetableau">
    <w:name w:val="Texte de tableau"/>
    <w:basedOn w:val="Normal"/>
    <w:uiPriority w:val="1"/>
    <w:qFormat/>
    <w:pPr>
      <w:spacing w:before="120" w:after="0"/>
    </w:pPr>
  </w:style>
  <w:style w:type="table" w:styleId="TableauListe6Couleur-Accentuation2">
    <w:name w:val="List Table 6 Colorful Accent 2"/>
    <w:basedOn w:val="TableauNormal"/>
    <w:uiPriority w:val="51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eauGrille1Clair-Accentuation2">
    <w:name w:val="Grid Table 1 Light Accent 2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puces">
    <w:name w:val="List Bullet"/>
    <w:basedOn w:val="Normal"/>
    <w:uiPriority w:val="1"/>
    <w:unhideWhenUsed/>
    <w:pPr>
      <w:numPr>
        <w:numId w:val="4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Accentuationintense">
    <w:name w:val="Intense Emphasis"/>
    <w:basedOn w:val="Policepardfaut"/>
    <w:uiPriority w:val="21"/>
    <w:semiHidden/>
    <w:unhideWhenUsed/>
    <w:rsid w:val="0013333F"/>
    <w:rPr>
      <w:i/>
      <w:iCs/>
      <w:color w:val="1A495D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13333F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1A495D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3333F"/>
    <w:rPr>
      <w:i/>
      <w:iCs/>
      <w:color w:val="1A495D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rsid w:val="0013333F"/>
    <w:rPr>
      <w:b/>
      <w:bCs/>
      <w:caps w:val="0"/>
      <w:smallCaps/>
      <w:color w:val="1A495D" w:themeColor="accent1" w:themeShade="80"/>
      <w:spacing w:val="5"/>
    </w:rPr>
  </w:style>
  <w:style w:type="paragraph" w:styleId="Normalcentr">
    <w:name w:val="Block Text"/>
    <w:basedOn w:val="Normal"/>
    <w:uiPriority w:val="99"/>
    <w:semiHidden/>
    <w:unhideWhenUsed/>
    <w:rsid w:val="0013333F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Lienhypertexte">
    <w:name w:val="Hyperlink"/>
    <w:basedOn w:val="Policepardfaut"/>
    <w:uiPriority w:val="99"/>
    <w:unhideWhenUsed/>
    <w:rsid w:val="0013333F"/>
    <w:rPr>
      <w:color w:val="3C4647" w:themeColor="accent4" w:themeShade="80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TM1">
    <w:name w:val="toc 1"/>
    <w:basedOn w:val="Normal"/>
    <w:next w:val="Normal"/>
    <w:autoRedefine/>
    <w:uiPriority w:val="39"/>
    <w:unhideWhenUsed/>
    <w:rsid w:val="00EE1EAD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EE1E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E1EAD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BA174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qFormat/>
    <w:rsid w:val="00A606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3FCF"/>
    <w:pPr>
      <w:spacing w:before="100" w:beforeAutospacing="1" w:after="100" w:afterAutospacing="1"/>
      <w:ind w:left="0" w:right="0"/>
    </w:pPr>
    <w:rPr>
      <w:rFonts w:ascii="Calibri" w:eastAsia="Times New Roman" w:hAnsi="Calibri" w:cs="Calibri"/>
      <w:kern w:val="0"/>
      <w:lang w:eastAsia="fr-FR"/>
      <w14:ligatures w14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7839"/>
    <w:pPr>
      <w:spacing w:after="0"/>
    </w:pPr>
    <w:rPr>
      <w:rFonts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7839"/>
    <w:rPr>
      <w:rFonts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portal.azure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login.microsoftonline.com/common/oauth2/nativeclient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.microsoft.com/fwlink/?linkid=2083908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o\AppData\Roaming\Microsoft\Templates\Plan%20de%20communication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828066921C4076A87469263127B6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72FEFD-B78A-4D84-88CB-DF45A8D6714D}"/>
      </w:docPartPr>
      <w:docPartBody>
        <w:p w:rsidR="00F70D5F" w:rsidRDefault="00F70D5F">
          <w:pPr>
            <w:pStyle w:val="D5828066921C4076A87469263127B692"/>
          </w:pPr>
          <w:r>
            <w:rPr>
              <w:lang w:bidi="fr-FR"/>
            </w:rPr>
            <w:t>Version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5F"/>
    <w:rsid w:val="002D03D6"/>
    <w:rsid w:val="0030318E"/>
    <w:rsid w:val="00377C5A"/>
    <w:rsid w:val="004B6882"/>
    <w:rsid w:val="00556149"/>
    <w:rsid w:val="007555E4"/>
    <w:rsid w:val="00901C12"/>
    <w:rsid w:val="00AB1281"/>
    <w:rsid w:val="00C86418"/>
    <w:rsid w:val="00F7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828066921C4076A87469263127B692">
    <w:name w:val="D5828066921C4076A87469263127B692"/>
  </w:style>
  <w:style w:type="paragraph" w:customStyle="1" w:styleId="71C10EC4B4CD41BD950793BFB2DD26A8">
    <w:name w:val="71C10EC4B4CD41BD950793BFB2DD26A8"/>
  </w:style>
  <w:style w:type="paragraph" w:customStyle="1" w:styleId="D290EA4E076C4C7DB9A00B36BCBAC7CE">
    <w:name w:val="D290EA4E076C4C7DB9A00B36BCBAC7CE"/>
  </w:style>
  <w:style w:type="paragraph" w:customStyle="1" w:styleId="C284032D14CF4C37883FB6CC7C16B2AB">
    <w:name w:val="C284032D14CF4C37883FB6CC7C16B2AB"/>
  </w:style>
  <w:style w:type="paragraph" w:customStyle="1" w:styleId="13502F6FC79842DDACD678547E192B78">
    <w:name w:val="13502F6FC79842DDACD678547E192B78"/>
  </w:style>
  <w:style w:type="paragraph" w:customStyle="1" w:styleId="E855E313A8F64FE3BEFD70C8E2EC5FFF">
    <w:name w:val="E855E313A8F64FE3BEFD70C8E2EC5FFF"/>
  </w:style>
  <w:style w:type="paragraph" w:customStyle="1" w:styleId="BA06755A36734D03AD63B67A3F3A1F34">
    <w:name w:val="BA06755A36734D03AD63B67A3F3A1F34"/>
  </w:style>
  <w:style w:type="paragraph" w:customStyle="1" w:styleId="3E10CC23B13D40499EB2C6059264CCAE">
    <w:name w:val="3E10CC23B13D40499EB2C6059264CCAE"/>
  </w:style>
  <w:style w:type="paragraph" w:customStyle="1" w:styleId="98F78807793B4AABA1FFD1F3CF9B0C5F">
    <w:name w:val="98F78807793B4AABA1FFD1F3CF9B0C5F"/>
  </w:style>
  <w:style w:type="paragraph" w:customStyle="1" w:styleId="BCEF465CDCBB4E8E9D659AC29C07FA55">
    <w:name w:val="BCEF465CDCBB4E8E9D659AC29C07FA55"/>
  </w:style>
  <w:style w:type="paragraph" w:customStyle="1" w:styleId="0D265974ED354B5F9D0C1397792AB7E6">
    <w:name w:val="0D265974ED354B5F9D0C1397792AB7E6"/>
  </w:style>
  <w:style w:type="paragraph" w:customStyle="1" w:styleId="F2D6006E55B84F918E58A25BD212C55D">
    <w:name w:val="F2D6006E55B84F918E58A25BD212C55D"/>
  </w:style>
  <w:style w:type="paragraph" w:customStyle="1" w:styleId="B305B433CAF34B828C27124D048ABD8C">
    <w:name w:val="B305B433CAF34B828C27124D048ABD8C"/>
  </w:style>
  <w:style w:type="paragraph" w:customStyle="1" w:styleId="C019938D8FD9463A9AE2B0A1610B39DA">
    <w:name w:val="C019938D8FD9463A9AE2B0A1610B39DA"/>
  </w:style>
  <w:style w:type="paragraph" w:customStyle="1" w:styleId="06E8157DE7D74663A521F79BE0F2EE3E">
    <w:name w:val="06E8157DE7D74663A521F79BE0F2EE3E"/>
  </w:style>
  <w:style w:type="paragraph" w:customStyle="1" w:styleId="9C1CFE6D23534494B6B5299EFDEA8285">
    <w:name w:val="9C1CFE6D23534494B6B5299EFDEA8285"/>
  </w:style>
  <w:style w:type="paragraph" w:customStyle="1" w:styleId="7A83C37F851F47E88FD425886A9458A8">
    <w:name w:val="7A83C37F851F47E88FD425886A9458A8"/>
  </w:style>
  <w:style w:type="paragraph" w:customStyle="1" w:styleId="32649140FE4143658949D9ECEDAF1D83">
    <w:name w:val="32649140FE4143658949D9ECEDAF1D83"/>
  </w:style>
  <w:style w:type="paragraph" w:customStyle="1" w:styleId="8DDAD112F01A46DBB8DEE00B51086946">
    <w:name w:val="8DDAD112F01A46DBB8DEE00B51086946"/>
  </w:style>
  <w:style w:type="paragraph" w:customStyle="1" w:styleId="C57DBBF04B904D74A74A1696E86BE9C5">
    <w:name w:val="C57DBBF04B904D74A74A1696E86BE9C5"/>
  </w:style>
  <w:style w:type="paragraph" w:customStyle="1" w:styleId="92440D945ED7467BA3F0029C62C05976">
    <w:name w:val="92440D945ED7467BA3F0029C62C05976"/>
  </w:style>
  <w:style w:type="paragraph" w:customStyle="1" w:styleId="6AC290BCB0EE4AC2B42E2C7D61877152">
    <w:name w:val="6AC290BCB0EE4AC2B42E2C7D61877152"/>
  </w:style>
  <w:style w:type="paragraph" w:customStyle="1" w:styleId="4EC9A5E8D21C4B91B3C5664EDC56F58C">
    <w:name w:val="4EC9A5E8D21C4B91B3C5664EDC56F58C"/>
  </w:style>
  <w:style w:type="paragraph" w:customStyle="1" w:styleId="F9F65DFEEEEC4DB9AEA6736C9D4849B6">
    <w:name w:val="F9F65DFEEEEC4DB9AEA6736C9D4849B6"/>
  </w:style>
  <w:style w:type="paragraph" w:customStyle="1" w:styleId="06EA012973A747E5B0D01E764460FF34">
    <w:name w:val="06EA012973A747E5B0D01E764460FF34"/>
  </w:style>
  <w:style w:type="paragraph" w:customStyle="1" w:styleId="E9F8E5F555B04243A01527FE238CA125">
    <w:name w:val="E9F8E5F555B04243A01527FE238CA125"/>
  </w:style>
  <w:style w:type="paragraph" w:customStyle="1" w:styleId="98608ADE8FBB4342AA693A43E3DA6F39">
    <w:name w:val="98608ADE8FBB4342AA693A43E3DA6F39"/>
  </w:style>
  <w:style w:type="paragraph" w:customStyle="1" w:styleId="4A5FABA3D30E4545A8D858989D923A1A">
    <w:name w:val="4A5FABA3D30E4545A8D858989D923A1A"/>
  </w:style>
  <w:style w:type="paragraph" w:customStyle="1" w:styleId="BF7E037A77734BF7B1A8BF3B010B6FB6">
    <w:name w:val="BF7E037A77734BF7B1A8BF3B010B6FB6"/>
  </w:style>
  <w:style w:type="paragraph" w:customStyle="1" w:styleId="6527B315F8F7400DBA6041AD5D731392">
    <w:name w:val="6527B315F8F7400DBA6041AD5D731392"/>
  </w:style>
  <w:style w:type="paragraph" w:customStyle="1" w:styleId="14AEC2DED4C54ACE8A57C349B6D7158D">
    <w:name w:val="14AEC2DED4C54ACE8A57C349B6D7158D"/>
  </w:style>
  <w:style w:type="paragraph" w:customStyle="1" w:styleId="21FED2ED32B84282822B547235D9D069">
    <w:name w:val="21FED2ED32B84282822B547235D9D069"/>
  </w:style>
  <w:style w:type="paragraph" w:customStyle="1" w:styleId="069D143942BF4F108191551B583C48F3">
    <w:name w:val="069D143942BF4F108191551B583C48F3"/>
  </w:style>
  <w:style w:type="paragraph" w:customStyle="1" w:styleId="1748C7ABCAFA45F5B3033F02020C21BF">
    <w:name w:val="1748C7ABCAFA45F5B3033F02020C21BF"/>
  </w:style>
  <w:style w:type="paragraph" w:customStyle="1" w:styleId="2264F06FF75A43C6BB51A8A2B4A9EB11">
    <w:name w:val="2264F06FF75A43C6BB51A8A2B4A9EB11"/>
  </w:style>
  <w:style w:type="paragraph" w:customStyle="1" w:styleId="0D3A10306F894E68ABB4ABBCD616C352">
    <w:name w:val="0D3A10306F894E68ABB4ABBCD616C352"/>
  </w:style>
  <w:style w:type="paragraph" w:customStyle="1" w:styleId="AC8E9E8CA48C486CBC8CB51F8AAA62D5">
    <w:name w:val="AC8E9E8CA48C486CBC8CB51F8AAA62D5"/>
  </w:style>
  <w:style w:type="paragraph" w:customStyle="1" w:styleId="4AD81346D625443A80105A5A25870110">
    <w:name w:val="4AD81346D625443A80105A5A25870110"/>
  </w:style>
  <w:style w:type="paragraph" w:customStyle="1" w:styleId="65A3C7F9100E44CCB493ED6A45F80E56">
    <w:name w:val="65A3C7F9100E44CCB493ED6A45F80E56"/>
  </w:style>
  <w:style w:type="paragraph" w:customStyle="1" w:styleId="F078E1D4D75243C3861D97A3AF0689A6">
    <w:name w:val="F078E1D4D75243C3861D97A3AF0689A6"/>
  </w:style>
  <w:style w:type="paragraph" w:customStyle="1" w:styleId="712CFD3435B847AEA21E0FE7C1828BF4">
    <w:name w:val="712CFD3435B847AEA21E0FE7C1828BF4"/>
  </w:style>
  <w:style w:type="paragraph" w:customStyle="1" w:styleId="9FFA4D60C7254BF1B0DD5322707C8607">
    <w:name w:val="9FFA4D60C7254BF1B0DD5322707C8607"/>
  </w:style>
  <w:style w:type="paragraph" w:customStyle="1" w:styleId="EF8DB834D6FF453FB02B658C452D0458">
    <w:name w:val="EF8DB834D6FF453FB02B658C452D0458"/>
  </w:style>
  <w:style w:type="paragraph" w:customStyle="1" w:styleId="9CAFE0E2E8494876B06AA89457B9E38D">
    <w:name w:val="9CAFE0E2E8494876B06AA89457B9E38D"/>
  </w:style>
  <w:style w:type="paragraph" w:customStyle="1" w:styleId="B71F46609AA44E96B0C31FB622D9734E">
    <w:name w:val="B71F46609AA44E96B0C31FB622D9734E"/>
  </w:style>
  <w:style w:type="paragraph" w:customStyle="1" w:styleId="9CA879C960294543B6A5BFDC8C940156">
    <w:name w:val="9CA879C960294543B6A5BFDC8C940156"/>
  </w:style>
  <w:style w:type="paragraph" w:customStyle="1" w:styleId="B81E7890D5844476B019A307731EC1D8">
    <w:name w:val="B81E7890D5844476B019A307731EC1D8"/>
  </w:style>
  <w:style w:type="paragraph" w:customStyle="1" w:styleId="18123A6A77E542F29C70BE8B85812B5D">
    <w:name w:val="18123A6A77E542F29C70BE8B85812B5D"/>
  </w:style>
  <w:style w:type="paragraph" w:customStyle="1" w:styleId="A39BBD1922AA4AF9A775548926CD83BA">
    <w:name w:val="A39BBD1922AA4AF9A775548926CD83BA"/>
  </w:style>
  <w:style w:type="character" w:styleId="lev">
    <w:name w:val="Strong"/>
    <w:basedOn w:val="Policepardfaut"/>
    <w:uiPriority w:val="1"/>
    <w:qFormat/>
    <w:rPr>
      <w:b/>
      <w:bCs/>
    </w:rPr>
  </w:style>
  <w:style w:type="paragraph" w:customStyle="1" w:styleId="563816E25BFD4D52B4C503E0F3537E74">
    <w:name w:val="563816E25BFD4D52B4C503E0F3537E74"/>
  </w:style>
  <w:style w:type="paragraph" w:customStyle="1" w:styleId="AE357E7BC10E479F9D78C4CEC86A8D98">
    <w:name w:val="AE357E7BC10E479F9D78C4CEC86A8D98"/>
  </w:style>
  <w:style w:type="paragraph" w:customStyle="1" w:styleId="9400C70F9D6645A6B45C0D6E4A11E81A">
    <w:name w:val="9400C70F9D6645A6B45C0D6E4A11E81A"/>
  </w:style>
  <w:style w:type="paragraph" w:customStyle="1" w:styleId="852985686D22467CB3E97F2EFBA8E3FA">
    <w:name w:val="852985686D22467CB3E97F2EFBA8E3FA"/>
  </w:style>
  <w:style w:type="paragraph" w:customStyle="1" w:styleId="ACBF2610FD53411BA80B789408F249CB">
    <w:name w:val="ACBF2610FD53411BA80B789408F249CB"/>
  </w:style>
  <w:style w:type="paragraph" w:customStyle="1" w:styleId="7692C9ACC8F043C7A354F8B9C7DDEC70">
    <w:name w:val="7692C9ACC8F043C7A354F8B9C7DDEC70"/>
  </w:style>
  <w:style w:type="paragraph" w:customStyle="1" w:styleId="A4991DF8E2774FCDA6FAFFBFB696AC8B">
    <w:name w:val="A4991DF8E2774FCDA6FAFFBFB696AC8B"/>
  </w:style>
  <w:style w:type="paragraph" w:customStyle="1" w:styleId="1D9192959DF3443887EC4F5C03DBD92D">
    <w:name w:val="1D9192959DF3443887EC4F5C03DBD92D"/>
  </w:style>
  <w:style w:type="paragraph" w:customStyle="1" w:styleId="D5D268422AF147A999EB701EBBD8107F">
    <w:name w:val="D5D268422AF147A999EB701EBBD8107F"/>
  </w:style>
  <w:style w:type="paragraph" w:customStyle="1" w:styleId="A0B541E0FB6145F8956B730D2863242E">
    <w:name w:val="A0B541E0FB6145F8956B730D2863242E"/>
  </w:style>
  <w:style w:type="paragraph" w:customStyle="1" w:styleId="22CCACC7A1AE49348DD1BCDF4A654645">
    <w:name w:val="22CCACC7A1AE49348DD1BCDF4A654645"/>
  </w:style>
  <w:style w:type="paragraph" w:customStyle="1" w:styleId="7B013800B0124C1782E3407D6D115922">
    <w:name w:val="7B013800B0124C1782E3407D6D115922"/>
  </w:style>
  <w:style w:type="paragraph" w:customStyle="1" w:styleId="FA7A40901E4945F78359E5FFED0861F7">
    <w:name w:val="FA7A40901E4945F78359E5FFED0861F7"/>
  </w:style>
  <w:style w:type="paragraph" w:customStyle="1" w:styleId="07F8DA0CEBCE4F5096F2ED85127659F5">
    <w:name w:val="07F8DA0CEBCE4F5096F2ED85127659F5"/>
  </w:style>
  <w:style w:type="paragraph" w:customStyle="1" w:styleId="1176DBA663D04F4E89E6362B13303F47">
    <w:name w:val="1176DBA663D04F4E89E6362B13303F47"/>
  </w:style>
  <w:style w:type="paragraph" w:customStyle="1" w:styleId="2BB801F38BAF4520A02D12D6E6943EA8">
    <w:name w:val="2BB801F38BAF4520A02D12D6E6943EA8"/>
  </w:style>
  <w:style w:type="paragraph" w:customStyle="1" w:styleId="CB9948AE3742495BBF76DD1531164550">
    <w:name w:val="CB9948AE3742495BBF76DD1531164550"/>
  </w:style>
  <w:style w:type="paragraph" w:customStyle="1" w:styleId="795592690D314AA49BED1EAADABD2484">
    <w:name w:val="795592690D314AA49BED1EAADABD2484"/>
  </w:style>
  <w:style w:type="paragraph" w:customStyle="1" w:styleId="CA657660A98B4738A052EB6CD7AD6E1B">
    <w:name w:val="CA657660A98B4738A052EB6CD7AD6E1B"/>
  </w:style>
  <w:style w:type="paragraph" w:customStyle="1" w:styleId="7402A9CC0B384CEFAC4E22B7C52987EB">
    <w:name w:val="7402A9CC0B384CEFAC4E22B7C52987EB"/>
  </w:style>
  <w:style w:type="paragraph" w:customStyle="1" w:styleId="96D0C9EA00FB43538657F0F5C564F9DB">
    <w:name w:val="96D0C9EA00FB43538657F0F5C564F9DB"/>
  </w:style>
  <w:style w:type="paragraph" w:customStyle="1" w:styleId="02BF0554B76A4E56B30C404668EF9E79">
    <w:name w:val="02BF0554B76A4E56B30C404668EF9E79"/>
  </w:style>
  <w:style w:type="paragraph" w:customStyle="1" w:styleId="DFB78D7DDF0B44B69AE9B96440DD0887">
    <w:name w:val="DFB78D7DDF0B44B69AE9B96440DD0887"/>
  </w:style>
  <w:style w:type="paragraph" w:customStyle="1" w:styleId="6674FEC4298C4C2796C3F62BFF45EA66">
    <w:name w:val="6674FEC4298C4C2796C3F62BFF45EA66"/>
  </w:style>
  <w:style w:type="paragraph" w:customStyle="1" w:styleId="2AC392B51A4842659D89BAD5250DCC38">
    <w:name w:val="2AC392B51A4842659D89BAD5250DCC38"/>
  </w:style>
  <w:style w:type="paragraph" w:customStyle="1" w:styleId="03E8D58D1D084877852439880374E05A">
    <w:name w:val="03E8D58D1D084877852439880374E05A"/>
  </w:style>
  <w:style w:type="paragraph" w:customStyle="1" w:styleId="0383A43F00694B8EBA456379A5B19DE2">
    <w:name w:val="0383A43F00694B8EBA456379A5B19DE2"/>
  </w:style>
  <w:style w:type="paragraph" w:customStyle="1" w:styleId="EFFE1A5FBA2F46EC99FE6FC6C3B08B5F">
    <w:name w:val="EFFE1A5FBA2F46EC99FE6FC6C3B08B5F"/>
  </w:style>
  <w:style w:type="paragraph" w:customStyle="1" w:styleId="5B902E495AE541D08AEB89EEC04F565F">
    <w:name w:val="5B902E495AE541D08AEB89EEC04F565F"/>
  </w:style>
  <w:style w:type="paragraph" w:customStyle="1" w:styleId="8929FEA7CDD64BDB849FFB7355879CFD">
    <w:name w:val="8929FEA7CDD64BDB849FFB7355879CFD"/>
  </w:style>
  <w:style w:type="paragraph" w:customStyle="1" w:styleId="744A6398F3E74FAE8FE3FE749BD66CBC">
    <w:name w:val="744A6398F3E74FAE8FE3FE749BD66CBC"/>
  </w:style>
  <w:style w:type="paragraph" w:customStyle="1" w:styleId="1F96E3B4001E4F04A0665DFFCE0F5438">
    <w:name w:val="1F96E3B4001E4F04A0665DFFCE0F5438"/>
  </w:style>
  <w:style w:type="paragraph" w:customStyle="1" w:styleId="9205903B92FE47CF8480153A8A70BEA1">
    <w:name w:val="9205903B92FE47CF8480153A8A70BEA1"/>
  </w:style>
  <w:style w:type="paragraph" w:customStyle="1" w:styleId="C8F71C2D62BA440B9A6B09CF8B9EC0AC">
    <w:name w:val="C8F71C2D62BA440B9A6B09CF8B9EC0AC"/>
  </w:style>
  <w:style w:type="paragraph" w:customStyle="1" w:styleId="1282FA7FEB0A4C6F8F7292B87FEFB974">
    <w:name w:val="1282FA7FEB0A4C6F8F7292B87FEFB974"/>
  </w:style>
  <w:style w:type="paragraph" w:customStyle="1" w:styleId="FD7BDD5CBB4342B6BFF7EA1557087117">
    <w:name w:val="FD7BDD5CBB4342B6BFF7EA1557087117"/>
  </w:style>
  <w:style w:type="paragraph" w:customStyle="1" w:styleId="4C0FE8BD85AF41F7A208D669E49FDFD0">
    <w:name w:val="4C0FE8BD85AF41F7A208D669E49FDFD0"/>
  </w:style>
  <w:style w:type="paragraph" w:customStyle="1" w:styleId="BD412D37F5DB4922890AFB3BDAAD305D">
    <w:name w:val="BD412D37F5DB4922890AFB3BDAAD305D"/>
  </w:style>
  <w:style w:type="paragraph" w:customStyle="1" w:styleId="27A4F9A11267449685AC1133AE7D3967">
    <w:name w:val="27A4F9A11267449685AC1133AE7D3967"/>
  </w:style>
  <w:style w:type="paragraph" w:customStyle="1" w:styleId="9ACF02C62D8C486AB6BB7B4A828113A9">
    <w:name w:val="9ACF02C62D8C486AB6BB7B4A828113A9"/>
  </w:style>
  <w:style w:type="paragraph" w:customStyle="1" w:styleId="82D1A47C2C174D56B272BA32CF515BB9">
    <w:name w:val="82D1A47C2C174D56B272BA32CF515BB9"/>
  </w:style>
  <w:style w:type="paragraph" w:customStyle="1" w:styleId="3C14733A83D742FFB506D475863A1421">
    <w:name w:val="3C14733A83D742FFB506D475863A1421"/>
  </w:style>
  <w:style w:type="paragraph" w:customStyle="1" w:styleId="97C8437E518C4D9399E3123A5BC4DA4C">
    <w:name w:val="97C8437E518C4D9399E3123A5BC4DA4C"/>
  </w:style>
  <w:style w:type="paragraph" w:customStyle="1" w:styleId="671D499BCE1E42E595D9E4B1EB3DA4E3">
    <w:name w:val="671D499BCE1E42E595D9E4B1EB3DA4E3"/>
  </w:style>
  <w:style w:type="paragraph" w:customStyle="1" w:styleId="367856F3E4734253B136CF79D29EA7A6">
    <w:name w:val="367856F3E4734253B136CF79D29EA7A6"/>
  </w:style>
  <w:style w:type="paragraph" w:customStyle="1" w:styleId="B83B108DB3204DA2940FD29C229669AA">
    <w:name w:val="B83B108DB3204DA2940FD29C229669AA"/>
  </w:style>
  <w:style w:type="paragraph" w:customStyle="1" w:styleId="22F7EAAED7164BB8AA2DBDDD157FAC72">
    <w:name w:val="22F7EAAED7164BB8AA2DBDDD157FAC72"/>
  </w:style>
  <w:style w:type="paragraph" w:customStyle="1" w:styleId="F064105E65D04232BB73C7910050F4BB">
    <w:name w:val="F064105E65D04232BB73C7910050F4BB"/>
  </w:style>
  <w:style w:type="paragraph" w:customStyle="1" w:styleId="0E2E4B8C3CEF491F82FFB12FC827EE41">
    <w:name w:val="0E2E4B8C3CEF491F82FFB12FC827EE41"/>
  </w:style>
  <w:style w:type="paragraph" w:customStyle="1" w:styleId="A7C782AE927D4DC5B56F2D3143E26D8A">
    <w:name w:val="A7C782AE927D4DC5B56F2D3143E26D8A"/>
  </w:style>
  <w:style w:type="paragraph" w:customStyle="1" w:styleId="39FDC3BA556F452F8F4E2B1A4EF35DC1">
    <w:name w:val="39FDC3BA556F452F8F4E2B1A4EF35DC1"/>
  </w:style>
  <w:style w:type="paragraph" w:customStyle="1" w:styleId="68727CA14A3C4519907A80615C60C51F">
    <w:name w:val="68727CA14A3C4519907A80615C60C51F"/>
  </w:style>
  <w:style w:type="paragraph" w:customStyle="1" w:styleId="843545100A8145649F30E5FD9ABA459D">
    <w:name w:val="843545100A8145649F30E5FD9ABA459D"/>
  </w:style>
  <w:style w:type="paragraph" w:customStyle="1" w:styleId="093218102B6240679ED3D57CFD810CDE">
    <w:name w:val="093218102B6240679ED3D57CFD810CDE"/>
  </w:style>
  <w:style w:type="paragraph" w:customStyle="1" w:styleId="2042EA1F409749168D2DEBDBCE0DB2C4">
    <w:name w:val="2042EA1F409749168D2DEBDBCE0DB2C4"/>
  </w:style>
  <w:style w:type="paragraph" w:customStyle="1" w:styleId="D7EFD99CA6924AB596B760E8BC9AB817">
    <w:name w:val="D7EFD99CA6924AB596B760E8BC9AB817"/>
  </w:style>
  <w:style w:type="paragraph" w:customStyle="1" w:styleId="DCA7985468004ADAAB7AED4A1707998B">
    <w:name w:val="DCA7985468004ADAAB7AED4A1707998B"/>
  </w:style>
  <w:style w:type="paragraph" w:customStyle="1" w:styleId="0FFB3744466A4B1297C1DC239FF2249A">
    <w:name w:val="0FFB3744466A4B1297C1DC239FF2249A"/>
  </w:style>
  <w:style w:type="paragraph" w:customStyle="1" w:styleId="D15E966D5BD440AA9B54D4A909514D6F">
    <w:name w:val="D15E966D5BD440AA9B54D4A909514D6F"/>
  </w:style>
  <w:style w:type="paragraph" w:customStyle="1" w:styleId="42189923E2FB46D8B9740969E26A6EC6">
    <w:name w:val="42189923E2FB46D8B9740969E26A6EC6"/>
  </w:style>
  <w:style w:type="paragraph" w:customStyle="1" w:styleId="5E255F05BFA146B2AF56A8D60798F77C">
    <w:name w:val="5E255F05BFA146B2AF56A8D60798F77C"/>
  </w:style>
  <w:style w:type="paragraph" w:customStyle="1" w:styleId="4E40DF05BC1E4402A552D09AE8E12A5A">
    <w:name w:val="4E40DF05BC1E4402A552D09AE8E12A5A"/>
  </w:style>
  <w:style w:type="paragraph" w:customStyle="1" w:styleId="BAF87A73AD13453EA0C186F4E2286C77">
    <w:name w:val="BAF87A73AD13453EA0C186F4E2286C77"/>
    <w:rsid w:val="00F70D5F"/>
  </w:style>
  <w:style w:type="paragraph" w:customStyle="1" w:styleId="3A13ACCAFFC04F91A2C3E9658FBCAFC3">
    <w:name w:val="3A13ACCAFFC04F91A2C3E9658FBCAFC3"/>
    <w:rsid w:val="00F70D5F"/>
  </w:style>
  <w:style w:type="paragraph" w:customStyle="1" w:styleId="379E5BE1BFE64FA1B84D4E948843A97C">
    <w:name w:val="379E5BE1BFE64FA1B84D4E948843A97C"/>
    <w:rsid w:val="00F70D5F"/>
  </w:style>
  <w:style w:type="paragraph" w:customStyle="1" w:styleId="58233E42A7224158B770BD6C0A6242D1">
    <w:name w:val="58233E42A7224158B770BD6C0A6242D1"/>
    <w:rsid w:val="00F70D5F"/>
  </w:style>
  <w:style w:type="paragraph" w:customStyle="1" w:styleId="449512B261D448CA9DEA274BB57821C0">
    <w:name w:val="449512B261D448CA9DEA274BB57821C0"/>
    <w:rsid w:val="00F70D5F"/>
  </w:style>
  <w:style w:type="paragraph" w:customStyle="1" w:styleId="BABA2BDA64B041DFA55D6045C5B34027">
    <w:name w:val="BABA2BDA64B041DFA55D6045C5B34027"/>
    <w:rsid w:val="00F70D5F"/>
  </w:style>
  <w:style w:type="paragraph" w:customStyle="1" w:styleId="C3BD56FC29644B36840633ACF1C5A4C9">
    <w:name w:val="C3BD56FC29644B36840633ACF1C5A4C9"/>
    <w:rsid w:val="00F70D5F"/>
  </w:style>
  <w:style w:type="paragraph" w:customStyle="1" w:styleId="3E965FA8115E403993B25E4B0EDEA2C3">
    <w:name w:val="3E965FA8115E403993B25E4B0EDEA2C3"/>
    <w:rsid w:val="00F70D5F"/>
  </w:style>
  <w:style w:type="paragraph" w:customStyle="1" w:styleId="B9A7FC5538AA4D7B8D4C2113D712F6AA">
    <w:name w:val="B9A7FC5538AA4D7B8D4C2113D712F6AA"/>
    <w:rsid w:val="00F70D5F"/>
  </w:style>
  <w:style w:type="paragraph" w:customStyle="1" w:styleId="6C9DA45710A44E62B12C85E204B03E04">
    <w:name w:val="6C9DA45710A44E62B12C85E204B03E04"/>
    <w:rsid w:val="00F70D5F"/>
  </w:style>
  <w:style w:type="paragraph" w:customStyle="1" w:styleId="D0CB0F7FB4EB44A1B67CD80EA7ACA357">
    <w:name w:val="D0CB0F7FB4EB44A1B67CD80EA7ACA357"/>
    <w:rsid w:val="00F70D5F"/>
  </w:style>
  <w:style w:type="paragraph" w:customStyle="1" w:styleId="36FB09D0D7A84D2E85D88D0E64F4A841">
    <w:name w:val="36FB09D0D7A84D2E85D88D0E64F4A841"/>
    <w:rsid w:val="00F70D5F"/>
  </w:style>
  <w:style w:type="paragraph" w:customStyle="1" w:styleId="DE9D10DA843547E995763216DADFB698">
    <w:name w:val="DE9D10DA843547E995763216DADFB698"/>
    <w:rsid w:val="00F70D5F"/>
  </w:style>
  <w:style w:type="paragraph" w:customStyle="1" w:styleId="F8A78A4CF19D4F7BB8E0B36144D1B211">
    <w:name w:val="F8A78A4CF19D4F7BB8E0B36144D1B211"/>
    <w:rsid w:val="00F70D5F"/>
  </w:style>
  <w:style w:type="paragraph" w:customStyle="1" w:styleId="81334BD08F974193ADB8A2985C741AF8">
    <w:name w:val="81334BD08F974193ADB8A2985C741AF8"/>
    <w:rsid w:val="00F70D5F"/>
  </w:style>
  <w:style w:type="paragraph" w:customStyle="1" w:styleId="B262C82D0F384C06AD8A10108164CDBC">
    <w:name w:val="B262C82D0F384C06AD8A10108164CDBC"/>
    <w:rsid w:val="00F70D5F"/>
  </w:style>
  <w:style w:type="paragraph" w:customStyle="1" w:styleId="20956583A6E241D7BCB7D13D9C93503A">
    <w:name w:val="20956583A6E241D7BCB7D13D9C93503A"/>
    <w:rsid w:val="00F70D5F"/>
  </w:style>
  <w:style w:type="paragraph" w:customStyle="1" w:styleId="9FB07CF567E7482F9A7D22337FCEFFD8">
    <w:name w:val="9FB07CF567E7482F9A7D22337FCEFFD8"/>
    <w:rsid w:val="00F70D5F"/>
  </w:style>
  <w:style w:type="paragraph" w:customStyle="1" w:styleId="64D41178F0414E7E923A9100FFC08072">
    <w:name w:val="64D41178F0414E7E923A9100FFC08072"/>
    <w:rsid w:val="00F70D5F"/>
  </w:style>
  <w:style w:type="paragraph" w:customStyle="1" w:styleId="5AF634A4C7704C668C99F3BDD61525DC">
    <w:name w:val="5AF634A4C7704C668C99F3BDD61525DC"/>
    <w:rsid w:val="00F70D5F"/>
  </w:style>
  <w:style w:type="paragraph" w:customStyle="1" w:styleId="17705AD9A5174B70B341A14347825C10">
    <w:name w:val="17705AD9A5174B70B341A14347825C10"/>
    <w:rsid w:val="00F70D5F"/>
  </w:style>
  <w:style w:type="paragraph" w:customStyle="1" w:styleId="1FFF9CAAE9B24FADA5CE9ADDB93F83BB">
    <w:name w:val="1FFF9CAAE9B24FADA5CE9ADDB93F83BB"/>
    <w:rsid w:val="00AB1281"/>
  </w:style>
  <w:style w:type="paragraph" w:customStyle="1" w:styleId="A93F360E96ED42E18A54AF1436ADAC33">
    <w:name w:val="A93F360E96ED42E18A54AF1436ADAC33"/>
    <w:rsid w:val="00AB1281"/>
  </w:style>
  <w:style w:type="paragraph" w:customStyle="1" w:styleId="045510CD7FDE429AA6DDD591CE563EF4">
    <w:name w:val="045510CD7FDE429AA6DDD591CE563EF4"/>
    <w:rsid w:val="00AB1281"/>
  </w:style>
  <w:style w:type="paragraph" w:customStyle="1" w:styleId="8F4B937C28874753B1AAC9F196B5EB45">
    <w:name w:val="8F4B937C28874753B1AAC9F196B5EB45"/>
    <w:rsid w:val="00AB1281"/>
  </w:style>
  <w:style w:type="paragraph" w:customStyle="1" w:styleId="20A872912BAD4BE4B4D7CA7EB254CB0A">
    <w:name w:val="20A872912BAD4BE4B4D7CA7EB254CB0A"/>
    <w:rsid w:val="00AB1281"/>
  </w:style>
  <w:style w:type="paragraph" w:customStyle="1" w:styleId="5C4677A404A24D2D97C2EE51F4756E87">
    <w:name w:val="5C4677A404A24D2D97C2EE51F4756E87"/>
    <w:rsid w:val="00AB12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roject communication plan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fffc8c-8f70-4ff1-8f0b-d759bf4315fa">
      <UserInfo>
        <DisplayName>Jean-Luc Saouli</DisplayName>
        <AccountId>45</AccountId>
        <AccountType/>
      </UserInfo>
      <UserInfo>
        <DisplayName>Jean-Jacques Rongère</DisplayName>
        <AccountId>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F01384D40B64D9272F8BD5933FCE1" ma:contentTypeVersion="9" ma:contentTypeDescription="Create a new document." ma:contentTypeScope="" ma:versionID="26eaeb0fbef9cdbcabfa7adee09a5f55">
  <xsd:schema xmlns:xsd="http://www.w3.org/2001/XMLSchema" xmlns:xs="http://www.w3.org/2001/XMLSchema" xmlns:p="http://schemas.microsoft.com/office/2006/metadata/properties" xmlns:ns2="93fffc8c-8f70-4ff1-8f0b-d759bf4315fa" xmlns:ns3="5584a473-489d-48ba-b47e-f95848e4cca9" targetNamespace="http://schemas.microsoft.com/office/2006/metadata/properties" ma:root="true" ma:fieldsID="06d06b7dfcaaf59a5c31688d0e167346" ns2:_="" ns3:_="">
    <xsd:import namespace="93fffc8c-8f70-4ff1-8f0b-d759bf4315fa"/>
    <xsd:import namespace="5584a473-489d-48ba-b47e-f95848e4cca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ffc8c-8f70-4ff1-8f0b-d759bf4315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4a473-489d-48ba-b47e-f95848e4cc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D1DEF-E04C-4FE2-A7AB-F75222C4EB93}">
  <ds:schemaRefs>
    <ds:schemaRef ds:uri="http://schemas.microsoft.com/office/2006/metadata/properties"/>
    <ds:schemaRef ds:uri="http://schemas.microsoft.com/office/infopath/2007/PartnerControls"/>
    <ds:schemaRef ds:uri="93fffc8c-8f70-4ff1-8f0b-d759bf4315fa"/>
  </ds:schemaRefs>
</ds:datastoreItem>
</file>

<file path=customXml/itemProps2.xml><?xml version="1.0" encoding="utf-8"?>
<ds:datastoreItem xmlns:ds="http://schemas.openxmlformats.org/officeDocument/2006/customXml" ds:itemID="{FA01FCED-4CF9-40CF-9FF5-8F81C04BEE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CAAED4-0D51-4236-9D21-76FB75534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fffc8c-8f70-4ff1-8f0b-d759bf4315fa"/>
    <ds:schemaRef ds:uri="5584a473-489d-48ba-b47e-f95848e4cc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684EF1-7639-4243-990D-245D441D3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communication de projet.dotx</Template>
  <TotalTime>242</TotalTime>
  <Pages>4</Pages>
  <Words>255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Matthieu Bourgeois</dc:creator>
  <cp:keywords>Ressources</cp:keywords>
  <cp:lastModifiedBy>Andrianaina Tiandrazana-Pacifique</cp:lastModifiedBy>
  <cp:revision>117</cp:revision>
  <cp:lastPrinted>2019-11-20T17:33:00Z</cp:lastPrinted>
  <dcterms:created xsi:type="dcterms:W3CDTF">2019-07-19T13:06:00Z</dcterms:created>
  <dcterms:modified xsi:type="dcterms:W3CDTF">2019-11-20T17:44:00Z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0x01010017DF01384D40B64D9272F8BD5933FCE1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AuthorIds_UIVersion_13312">
    <vt:lpwstr>10</vt:lpwstr>
  </property>
</Properties>
</file>